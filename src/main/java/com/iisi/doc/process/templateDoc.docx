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11" w:rsidRPr="009A2711" w:rsidRDefault="009A2711" w:rsidP="009A2711">
      <w:pPr>
        <w:pStyle w:val="3"/>
      </w:pPr>
    </w:p>
    <w:p w:rsidR="009A2711" w:rsidRPr="009A2711" w:rsidRDefault="009A2711" w:rsidP="009A2711">
      <w:pPr>
        <w:pStyle w:val="a4"/>
      </w:pPr>
    </w:p>
    <w:tbl>
      <w:tblPr>
        <w:tblW w:w="9356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1843"/>
        <w:gridCol w:w="1418"/>
        <w:gridCol w:w="992"/>
        <w:gridCol w:w="709"/>
        <w:gridCol w:w="1417"/>
      </w:tblGrid>
      <w:tr w:rsidR="009A2711" w:rsidTr="00380CE5">
        <w:trPr>
          <w:cantSplit/>
          <w:tblHeader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711" w:rsidRPr="009A2711" w:rsidRDefault="009A2711" w:rsidP="00677032">
            <w:pPr>
              <w:pStyle w:val="148"/>
              <w:spacing w:before="72" w:after="72"/>
            </w:pPr>
          </w:p>
        </w:tc>
      </w:tr>
      <w:tr w:rsidR="000B1BB3" w:rsidTr="00AE0E36">
        <w:trPr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t>key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rPr>
                <w:rFonts w:hint="eastAsia"/>
              </w:rPr>
              <w:t>欄位名稱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rPr>
                <w:rFonts w:hint="eastAsia"/>
              </w:rPr>
              <w:t>中文名稱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rPr>
                <w:rFonts w:hint="eastAsia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rPr>
                <w:rFonts w:hint="eastAsia"/>
              </w:rPr>
              <w:t>預設值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rPr>
                <w:rFonts w:hint="eastAsia"/>
              </w:rPr>
              <w:t>允許</w:t>
            </w:r>
            <w:r w:rsidRPr="009A2711">
              <w:t>Null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9A2711" w:rsidRPr="009A2711" w:rsidRDefault="009A2711" w:rsidP="009A2711">
            <w:pPr>
              <w:pStyle w:val="140"/>
              <w:spacing w:before="72" w:after="72"/>
            </w:pPr>
            <w:r w:rsidRPr="009A2711">
              <w:rPr>
                <w:rFonts w:hint="eastAsia"/>
              </w:rPr>
              <w:t>說明</w:t>
            </w:r>
          </w:p>
        </w:tc>
      </w:tr>
    </w:tbl>
    <w:p w:rsidR="00B308D6" w:rsidRDefault="00B308D6" w:rsidP="005613A5">
      <w:pPr>
        <w:rPr>
          <w:rFonts w:hint="eastAsia"/>
        </w:rPr>
      </w:pPr>
    </w:p>
    <w:p w:rsidR="00F564F1" w:rsidRPr="005613A5" w:rsidRDefault="00F564F1" w:rsidP="005613A5">
      <w:bookmarkStart w:id="0" w:name="_GoBack"/>
      <w:bookmarkEnd w:id="0"/>
    </w:p>
    <w:sectPr w:rsidR="00F564F1" w:rsidRPr="005613A5" w:rsidSect="00A55E2D">
      <w:headerReference w:type="default" r:id="rId9"/>
      <w:footerReference w:type="default" r:id="rId10"/>
      <w:pgSz w:w="11906" w:h="16838"/>
      <w:pgMar w:top="1134" w:right="1134" w:bottom="1701" w:left="1701" w:header="851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793" w:rsidRPr="004874F9" w:rsidRDefault="000A6793" w:rsidP="004874F9">
      <w:r>
        <w:separator/>
      </w:r>
    </w:p>
    <w:p w:rsidR="000A6793" w:rsidRDefault="000A6793" w:rsidP="004874F9"/>
    <w:p w:rsidR="000A6793" w:rsidRDefault="000A6793" w:rsidP="004874F9"/>
  </w:endnote>
  <w:endnote w:type="continuationSeparator" w:id="0">
    <w:p w:rsidR="000A6793" w:rsidRPr="004874F9" w:rsidRDefault="000A6793" w:rsidP="004874F9">
      <w:r>
        <w:continuationSeparator/>
      </w:r>
    </w:p>
    <w:p w:rsidR="000A6793" w:rsidRDefault="000A6793" w:rsidP="004874F9"/>
    <w:p w:rsidR="000A6793" w:rsidRDefault="000A6793" w:rsidP="00487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16" w:rsidRPr="00CC20A2" w:rsidRDefault="00F564F1" w:rsidP="0050727E">
    <w:pPr>
      <w:pStyle w:val="ae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left:0;text-align:left;margin-left:-5pt;margin-top:9.15pt;width:458.05pt;height:0;z-index:251658240" o:connectortype="straight" strokeweight="1pt"/>
      </w:pict>
    </w:r>
    <w:r w:rsidR="00DC5A16" w:rsidRPr="00CC20A2">
      <w:tab/>
    </w:r>
  </w:p>
  <w:tbl>
    <w:tblPr>
      <w:tblW w:w="9180" w:type="dxa"/>
      <w:jc w:val="center"/>
      <w:tblLayout w:type="fixed"/>
      <w:tblLook w:val="04A0" w:firstRow="1" w:lastRow="0" w:firstColumn="1" w:lastColumn="0" w:noHBand="0" w:noVBand="1"/>
    </w:tblPr>
    <w:tblGrid>
      <w:gridCol w:w="3316"/>
      <w:gridCol w:w="5864"/>
    </w:tblGrid>
    <w:tr w:rsidR="00DC5A16" w:rsidRPr="002B5DD9" w:rsidTr="00E72210">
      <w:trPr>
        <w:jc w:val="center"/>
      </w:trPr>
      <w:tc>
        <w:tcPr>
          <w:tcW w:w="3316" w:type="dxa"/>
        </w:tcPr>
        <w:p w:rsidR="00DC5A16" w:rsidRPr="00CC20A2" w:rsidRDefault="00AE0E36" w:rsidP="006A668E">
          <w:pPr>
            <w:pStyle w:val="ae"/>
            <w:ind w:right="360"/>
            <w:jc w:val="left"/>
          </w:pPr>
          <w:fldSimple w:instr=" FILENAME   \* MERGEFORMAT ">
            <w:r w:rsidR="009775E8">
              <w:t>6-4-RLDF001M</w:t>
            </w:r>
          </w:fldSimple>
        </w:p>
      </w:tc>
      <w:tc>
        <w:tcPr>
          <w:tcW w:w="5864" w:type="dxa"/>
          <w:vAlign w:val="center"/>
        </w:tcPr>
        <w:p w:rsidR="00DC5A16" w:rsidRPr="00CC20A2" w:rsidRDefault="000B1BB3" w:rsidP="0050727E">
          <w:pPr>
            <w:pStyle w:val="a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64F1" w:rsidRPr="00F564F1">
            <w:rPr>
              <w:lang w:val="zh-TW"/>
            </w:rPr>
            <w:t>1</w:t>
          </w:r>
          <w:r>
            <w:rPr>
              <w:lang w:val="zh-TW"/>
            </w:rPr>
            <w:fldChar w:fldCharType="end"/>
          </w:r>
        </w:p>
      </w:tc>
    </w:tr>
  </w:tbl>
  <w:p w:rsidR="00DC5A16" w:rsidRPr="00CC20A2" w:rsidRDefault="00DC5A16" w:rsidP="004874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793" w:rsidRPr="004874F9" w:rsidRDefault="000A6793" w:rsidP="004874F9">
      <w:r>
        <w:separator/>
      </w:r>
    </w:p>
    <w:p w:rsidR="000A6793" w:rsidRDefault="000A6793" w:rsidP="004874F9"/>
    <w:p w:rsidR="000A6793" w:rsidRDefault="000A6793" w:rsidP="004874F9"/>
  </w:footnote>
  <w:footnote w:type="continuationSeparator" w:id="0">
    <w:p w:rsidR="000A6793" w:rsidRPr="004874F9" w:rsidRDefault="000A6793" w:rsidP="004874F9">
      <w:r>
        <w:continuationSeparator/>
      </w:r>
    </w:p>
    <w:p w:rsidR="000A6793" w:rsidRDefault="000A6793" w:rsidP="004874F9"/>
    <w:p w:rsidR="000A6793" w:rsidRDefault="000A6793" w:rsidP="004874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Layout w:type="fixed"/>
      <w:tblLook w:val="04A0" w:firstRow="1" w:lastRow="0" w:firstColumn="1" w:lastColumn="0" w:noHBand="0" w:noVBand="1"/>
    </w:tblPr>
    <w:tblGrid>
      <w:gridCol w:w="4644"/>
      <w:gridCol w:w="4536"/>
    </w:tblGrid>
    <w:tr w:rsidR="00DC5A16" w:rsidRPr="00B25B7F" w:rsidTr="00CC20A2">
      <w:trPr>
        <w:trHeight w:val="284"/>
      </w:trPr>
      <w:tc>
        <w:tcPr>
          <w:tcW w:w="4644" w:type="dxa"/>
        </w:tcPr>
        <w:p w:rsidR="00DC5A16" w:rsidRPr="00B25B7F" w:rsidRDefault="00150F60" w:rsidP="00CC20A2">
          <w:pPr>
            <w:pStyle w:val="aa"/>
          </w:pPr>
          <w:r>
            <w:rPr>
              <w:rFonts w:hint="eastAsia"/>
              <w:noProof/>
            </w:rPr>
            <w:drawing>
              <wp:inline distT="0" distB="0" distL="0" distR="0">
                <wp:extent cx="219075" cy="228600"/>
                <wp:effectExtent l="19050" t="0" r="9525" b="0"/>
                <wp:docPr id="1" name="Picture 1" descr="內政部無字部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內政部無字部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C5A16">
            <w:rPr>
              <w:rFonts w:hint="eastAsia"/>
            </w:rPr>
            <w:t xml:space="preserve"> </w:t>
          </w:r>
          <w:r w:rsidR="00DC5A16">
            <w:rPr>
              <w:rFonts w:hint="eastAsia"/>
            </w:rPr>
            <w:t>強化戶役政資訊系統與應用推廣計畫</w:t>
          </w:r>
          <w:r w:rsidR="00DC5A16">
            <w:rPr>
              <w:rFonts w:hint="eastAsia"/>
            </w:rPr>
            <w:t>-</w:t>
          </w:r>
          <w:r w:rsidR="00DC5A16">
            <w:rPr>
              <w:rFonts w:hint="eastAsia"/>
            </w:rPr>
            <w:t>系統開發建置</w:t>
          </w:r>
        </w:p>
      </w:tc>
      <w:tc>
        <w:tcPr>
          <w:tcW w:w="4536" w:type="dxa"/>
          <w:vAlign w:val="bottom"/>
        </w:tcPr>
        <w:p w:rsidR="00DC5A16" w:rsidRPr="007F668D" w:rsidRDefault="00DC5A16" w:rsidP="007F668D">
          <w:pPr>
            <w:pStyle w:val="aa"/>
          </w:pPr>
          <w:r>
            <w:rPr>
              <w:rFonts w:hint="eastAsia"/>
            </w:rPr>
            <w:t xml:space="preserve">          </w:t>
          </w:r>
          <w:r w:rsidRPr="00CC20A2">
            <w:rPr>
              <w:rFonts w:hint="eastAsia"/>
            </w:rPr>
            <w:t>文件等級：</w:t>
          </w:r>
          <w:r w:rsidRPr="007F668D">
            <w:rPr>
              <w:rFonts w:hint="eastAsia"/>
            </w:rPr>
            <w:t>□普通級■內部級□</w:t>
          </w:r>
          <w:proofErr w:type="gramStart"/>
          <w:r w:rsidRPr="007F668D">
            <w:rPr>
              <w:rFonts w:hint="eastAsia"/>
            </w:rPr>
            <w:t>密級□機密級</w:t>
          </w:r>
          <w:proofErr w:type="gramEnd"/>
        </w:p>
      </w:tc>
    </w:tr>
  </w:tbl>
  <w:p w:rsidR="00DC5A16" w:rsidRPr="00CC20A2" w:rsidRDefault="00F564F1" w:rsidP="00CC20A2">
    <w:pPr>
      <w:pStyle w:val="aa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pt;margin-top:1.25pt;width:458.05pt;height:0;z-index:251657216;mso-position-horizontal-relative:text;mso-position-vertical-relative:text" o:connectortype="straight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68EE"/>
    <w:multiLevelType w:val="hybridMultilevel"/>
    <w:tmpl w:val="9A7AB6CE"/>
    <w:lvl w:ilvl="0" w:tplc="0360F764">
      <w:start w:val="1"/>
      <w:numFmt w:val="decimal"/>
      <w:lvlText w:val="%1"/>
      <w:lvlJc w:val="left"/>
      <w:pPr>
        <w:tabs>
          <w:tab w:val="num" w:pos="764"/>
        </w:tabs>
        <w:ind w:left="764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52C66A3"/>
    <w:multiLevelType w:val="hybridMultilevel"/>
    <w:tmpl w:val="F5FECA10"/>
    <w:lvl w:ilvl="0" w:tplc="7F14B8DC">
      <w:start w:val="1"/>
      <w:numFmt w:val="bullet"/>
      <w:pStyle w:val="6"/>
      <w:lvlText w:val="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-960"/>
        </w:tabs>
        <w:ind w:left="-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480"/>
        </w:tabs>
        <w:ind w:left="-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</w:abstractNum>
  <w:abstractNum w:abstractNumId="2">
    <w:nsid w:val="15371A4D"/>
    <w:multiLevelType w:val="multilevel"/>
    <w:tmpl w:val="010EE23E"/>
    <w:lvl w:ilvl="0">
      <w:start w:val="1"/>
      <w:numFmt w:val="ideographLegalTraditional"/>
      <w:lvlText w:val="%1、"/>
      <w:lvlJc w:val="left"/>
      <w:pPr>
        <w:ind w:left="480" w:hanging="4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taiwaneseCountingThousand"/>
      <w:lvlText w:val="%2、"/>
      <w:lvlJc w:val="left"/>
      <w:pPr>
        <w:ind w:left="960" w:hanging="480"/>
      </w:pPr>
      <w:rPr>
        <w:rFonts w:hint="eastAsia"/>
        <w:sz w:val="32"/>
        <w:szCs w:val="32"/>
      </w:rPr>
    </w:lvl>
    <w:lvl w:ilvl="2">
      <w:start w:val="1"/>
      <w:numFmt w:val="taiwaneseCountingThousand"/>
      <w:lvlText w:val="(%3)、"/>
      <w:lvlJc w:val="left"/>
      <w:pPr>
        <w:ind w:left="1440" w:hanging="480"/>
      </w:pPr>
      <w:rPr>
        <w:rFonts w:ascii="Times New Roman" w:eastAsia="標楷體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ind w:left="2040" w:hanging="480"/>
      </w:pPr>
      <w:rPr>
        <w:rFonts w:ascii="Times New Roman" w:eastAsia="標楷體" w:hAnsi="Times New Roman" w:hint="default"/>
        <w:color w:val="auto"/>
        <w:sz w:val="28"/>
        <w:szCs w:val="28"/>
      </w:rPr>
    </w:lvl>
    <w:lvl w:ilvl="4">
      <w:start w:val="1"/>
      <w:numFmt w:val="decimal"/>
      <w:lvlText w:val="(%5)."/>
      <w:lvlJc w:val="left"/>
      <w:pPr>
        <w:ind w:left="2400" w:hanging="480"/>
      </w:pPr>
      <w:rPr>
        <w:rFonts w:ascii="Times New Roman" w:eastAsia="標楷體" w:hAnsi="Times New Roman" w:hint="default"/>
        <w:sz w:val="28"/>
      </w:rPr>
    </w:lvl>
    <w:lvl w:ilvl="5">
      <w:start w:val="1"/>
      <w:numFmt w:val="upperLetter"/>
      <w:lvlText w:val="%6."/>
      <w:lvlJc w:val="right"/>
      <w:pPr>
        <w:ind w:left="2880" w:hanging="480"/>
      </w:pPr>
      <w:rPr>
        <w:rFonts w:ascii="Times New Roman" w:eastAsia="標楷體" w:hAnsi="Times New Roman" w:hint="default"/>
        <w:sz w:val="28"/>
      </w:rPr>
    </w:lvl>
    <w:lvl w:ilvl="6">
      <w:start w:val="1"/>
      <w:numFmt w:val="upperLetter"/>
      <w:lvlText w:val="(%7)."/>
      <w:lvlJc w:val="left"/>
      <w:pPr>
        <w:ind w:left="3360" w:hanging="480"/>
      </w:pPr>
      <w:rPr>
        <w:rFonts w:ascii="Times New Roman" w:eastAsia="標楷體" w:hAnsi="Times New Roman" w:hint="default"/>
        <w:sz w:val="28"/>
      </w:rPr>
    </w:lvl>
    <w:lvl w:ilvl="7">
      <w:start w:val="1"/>
      <w:numFmt w:val="lowerLetter"/>
      <w:lvlText w:val="%8."/>
      <w:lvlJc w:val="left"/>
      <w:pPr>
        <w:ind w:left="3840" w:hanging="480"/>
      </w:pPr>
      <w:rPr>
        <w:rFonts w:ascii="Times New Roman" w:eastAsia="標楷體" w:hAnsi="Times New Roman" w:hint="default"/>
        <w:sz w:val="28"/>
      </w:rPr>
    </w:lvl>
    <w:lvl w:ilvl="8">
      <w:start w:val="1"/>
      <w:numFmt w:val="lowerLetter"/>
      <w:lvlText w:val="(%9)."/>
      <w:lvlJc w:val="right"/>
      <w:pPr>
        <w:ind w:left="4320" w:hanging="480"/>
      </w:pPr>
      <w:rPr>
        <w:rFonts w:ascii="Times New Roman" w:eastAsia="標楷體" w:hAnsi="Times New Roman" w:hint="default"/>
        <w:sz w:val="28"/>
      </w:rPr>
    </w:lvl>
  </w:abstractNum>
  <w:abstractNum w:abstractNumId="3">
    <w:nsid w:val="1DDE76EF"/>
    <w:multiLevelType w:val="hybridMultilevel"/>
    <w:tmpl w:val="FE4E94C8"/>
    <w:lvl w:ilvl="0" w:tplc="3126E056">
      <w:start w:val="1"/>
      <w:numFmt w:val="bullet"/>
      <w:pStyle w:val="144"/>
      <w:lvlText w:val="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AB1DAA"/>
    <w:multiLevelType w:val="hybridMultilevel"/>
    <w:tmpl w:val="91A85188"/>
    <w:lvl w:ilvl="0" w:tplc="425AE962">
      <w:start w:val="1"/>
      <w:numFmt w:val="bullet"/>
      <w:pStyle w:val="8"/>
      <w:lvlText w:val=""/>
      <w:lvlJc w:val="left"/>
      <w:pPr>
        <w:tabs>
          <w:tab w:val="num" w:pos="2340"/>
        </w:tabs>
        <w:ind w:left="2150" w:hanging="170"/>
      </w:pPr>
      <w:rPr>
        <w:rFonts w:ascii="Wingdings" w:hAnsi="Wingdings" w:hint="default"/>
        <w:b w:val="0"/>
        <w:i w:val="0"/>
        <w:color w:val="008000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44A675C"/>
    <w:multiLevelType w:val="hybridMultilevel"/>
    <w:tmpl w:val="F0DE2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C55FD3"/>
    <w:multiLevelType w:val="hybridMultilevel"/>
    <w:tmpl w:val="E5E29180"/>
    <w:lvl w:ilvl="0" w:tplc="8516FED6">
      <w:start w:val="1"/>
      <w:numFmt w:val="bullet"/>
      <w:pStyle w:val="143"/>
      <w:lvlText w:val="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BF74B1D"/>
    <w:multiLevelType w:val="multilevel"/>
    <w:tmpl w:val="0AA48802"/>
    <w:lvl w:ilvl="0">
      <w:start w:val="1"/>
      <w:numFmt w:val="ideographLegalTraditional"/>
      <w:pStyle w:val="1"/>
      <w:lvlText w:val="%1、"/>
      <w:lvlJc w:val="left"/>
      <w:pPr>
        <w:tabs>
          <w:tab w:val="num" w:pos="1506"/>
        </w:tabs>
        <w:ind w:left="993" w:hanging="567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800080"/>
        <w:sz w:val="32"/>
        <w:vertAlign w:val="baseline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1790"/>
        </w:tabs>
        <w:ind w:left="1277" w:hanging="567"/>
      </w:pPr>
      <w:rPr>
        <w:rFonts w:hint="eastAsia"/>
        <w:b w:val="0"/>
        <w:i w:val="0"/>
        <w:color w:val="333399"/>
        <w:sz w:val="32"/>
      </w:rPr>
    </w:lvl>
    <w:lvl w:ilvl="2">
      <w:start w:val="1"/>
      <w:numFmt w:val="taiwaneseCountingThousand"/>
      <w:pStyle w:val="3"/>
      <w:lvlText w:val="(%3)"/>
      <w:lvlJc w:val="left"/>
      <w:pPr>
        <w:tabs>
          <w:tab w:val="num" w:pos="1702"/>
        </w:tabs>
        <w:ind w:left="1702" w:hanging="567"/>
      </w:pPr>
      <w:rPr>
        <w:rFonts w:hint="eastAsia"/>
        <w:b w:val="0"/>
        <w:i w:val="0"/>
        <w:color w:val="000000"/>
        <w:sz w:val="32"/>
      </w:rPr>
    </w:lvl>
    <w:lvl w:ilvl="3">
      <w:start w:val="1"/>
      <w:numFmt w:val="decimal"/>
      <w:pStyle w:val="4"/>
      <w:lvlText w:val="%4、"/>
      <w:lvlJc w:val="left"/>
      <w:pPr>
        <w:tabs>
          <w:tab w:val="num" w:pos="1844"/>
        </w:tabs>
        <w:ind w:left="1844" w:hanging="567"/>
      </w:pPr>
      <w:rPr>
        <w:rFonts w:eastAsia="標楷體" w:hint="eastAsia"/>
        <w:b w:val="0"/>
        <w:i w:val="0"/>
        <w:color w:val="993300"/>
        <w:sz w:val="28"/>
      </w:rPr>
    </w:lvl>
    <w:lvl w:ilvl="4">
      <w:start w:val="1"/>
      <w:numFmt w:val="decimal"/>
      <w:pStyle w:val="5"/>
      <w:lvlText w:val="(%5)"/>
      <w:lvlJc w:val="left"/>
      <w:pPr>
        <w:tabs>
          <w:tab w:val="num" w:pos="2127"/>
        </w:tabs>
        <w:ind w:left="2127" w:hanging="567"/>
      </w:pPr>
      <w:rPr>
        <w:rFonts w:eastAsia="標楷體" w:hint="eastAsia"/>
        <w:b w:val="0"/>
        <w:i w:val="0"/>
        <w:color w:val="FF0000"/>
        <w:sz w:val="28"/>
      </w:rPr>
    </w:lvl>
    <w:lvl w:ilvl="5">
      <w:start w:val="1"/>
      <w:numFmt w:val="upperLetter"/>
      <w:pStyle w:val="60"/>
      <w:lvlText w:val="%6、"/>
      <w:lvlJc w:val="left"/>
      <w:pPr>
        <w:tabs>
          <w:tab w:val="num" w:pos="2411"/>
        </w:tabs>
        <w:ind w:left="2411" w:hanging="567"/>
      </w:pPr>
      <w:rPr>
        <w:rFonts w:eastAsia="標楷體" w:hint="eastAsia"/>
        <w:b w:val="0"/>
        <w:i w:val="0"/>
        <w:color w:val="FF00FF"/>
        <w:sz w:val="28"/>
      </w:rPr>
    </w:lvl>
    <w:lvl w:ilvl="6">
      <w:start w:val="1"/>
      <w:numFmt w:val="upperLetter"/>
      <w:pStyle w:val="7"/>
      <w:lvlText w:val="(%7)"/>
      <w:lvlJc w:val="left"/>
      <w:pPr>
        <w:tabs>
          <w:tab w:val="num" w:pos="2694"/>
        </w:tabs>
        <w:ind w:left="2694" w:hanging="567"/>
      </w:pPr>
      <w:rPr>
        <w:rFonts w:eastAsia="標楷體" w:hint="eastAsia"/>
        <w:b w:val="0"/>
        <w:i w:val="0"/>
        <w:color w:val="0000FF"/>
        <w:sz w:val="28"/>
      </w:rPr>
    </w:lvl>
    <w:lvl w:ilvl="7">
      <w:start w:val="1"/>
      <w:numFmt w:val="lowerLetter"/>
      <w:lvlText w:val="%8、"/>
      <w:lvlJc w:val="left"/>
      <w:pPr>
        <w:tabs>
          <w:tab w:val="num" w:pos="2978"/>
        </w:tabs>
        <w:ind w:left="2978" w:hanging="567"/>
      </w:pPr>
      <w:rPr>
        <w:rFonts w:ascii="Times New Roman" w:eastAsia="標楷體" w:hAnsi="Times New Roman" w:hint="default"/>
        <w:b w:val="0"/>
        <w:i w:val="0"/>
        <w:color w:val="008000"/>
        <w:sz w:val="28"/>
      </w:rPr>
    </w:lvl>
    <w:lvl w:ilvl="8">
      <w:start w:val="1"/>
      <w:numFmt w:val="lowerLetter"/>
      <w:pStyle w:val="9"/>
      <w:lvlText w:val="(%9)"/>
      <w:lvlJc w:val="left"/>
      <w:pPr>
        <w:tabs>
          <w:tab w:val="num" w:pos="3261"/>
        </w:tabs>
        <w:ind w:left="3261" w:hanging="567"/>
      </w:pPr>
      <w:rPr>
        <w:rFonts w:ascii="Times New Roman" w:eastAsia="標楷體" w:hAnsi="Times New Roman" w:hint="default"/>
        <w:b w:val="0"/>
        <w:i w:val="0"/>
        <w:color w:val="FF6600"/>
        <w:sz w:val="28"/>
      </w:rPr>
    </w:lvl>
  </w:abstractNum>
  <w:abstractNum w:abstractNumId="8">
    <w:nsid w:val="2E3C0142"/>
    <w:multiLevelType w:val="hybridMultilevel"/>
    <w:tmpl w:val="62167E9E"/>
    <w:lvl w:ilvl="0" w:tplc="F2506F78">
      <w:start w:val="1"/>
      <w:numFmt w:val="bullet"/>
      <w:lvlText w:val=""/>
      <w:lvlJc w:val="left"/>
      <w:pPr>
        <w:tabs>
          <w:tab w:val="num" w:pos="984"/>
        </w:tabs>
        <w:ind w:left="981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F2A1A59"/>
    <w:multiLevelType w:val="hybridMultilevel"/>
    <w:tmpl w:val="045C9A8E"/>
    <w:lvl w:ilvl="0" w:tplc="ACD4E440">
      <w:start w:val="1"/>
      <w:numFmt w:val="bullet"/>
      <w:lvlText w:val="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83893FE">
      <w:start w:val="1"/>
      <w:numFmt w:val="bullet"/>
      <w:pStyle w:val="13"/>
      <w:lvlText w:val=""/>
      <w:lvlJc w:val="left"/>
      <w:pPr>
        <w:tabs>
          <w:tab w:val="num" w:pos="2760"/>
        </w:tabs>
        <w:ind w:left="2760" w:hanging="360"/>
      </w:pPr>
      <w:rPr>
        <w:rFonts w:ascii="Wingdings" w:eastAsia="標楷體" w:hAnsi="Wingdings" w:hint="default"/>
        <w:color w:val="000080"/>
        <w:sz w:val="32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3FA36E7"/>
    <w:multiLevelType w:val="hybridMultilevel"/>
    <w:tmpl w:val="02C805B2"/>
    <w:lvl w:ilvl="0" w:tplc="0360F764">
      <w:start w:val="1"/>
      <w:numFmt w:val="decimal"/>
      <w:lvlText w:val="%1"/>
      <w:lvlJc w:val="left"/>
      <w:pPr>
        <w:tabs>
          <w:tab w:val="num" w:pos="764"/>
        </w:tabs>
        <w:ind w:left="764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4DD308B"/>
    <w:multiLevelType w:val="hybridMultilevel"/>
    <w:tmpl w:val="33C6ACC6"/>
    <w:lvl w:ilvl="0" w:tplc="9B78BA42">
      <w:start w:val="1"/>
      <w:numFmt w:val="bullet"/>
      <w:pStyle w:val="90"/>
      <w:lvlText w:val="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  <w:sz w:val="32"/>
      </w:rPr>
    </w:lvl>
    <w:lvl w:ilvl="1" w:tplc="537ACED2">
      <w:start w:val="1"/>
      <w:numFmt w:val="bullet"/>
      <w:pStyle w:val="10"/>
      <w:lvlText w:val="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B7E11F3"/>
    <w:multiLevelType w:val="hybridMultilevel"/>
    <w:tmpl w:val="0D105FAA"/>
    <w:lvl w:ilvl="0" w:tplc="85D24E2E">
      <w:start w:val="1"/>
      <w:numFmt w:val="bullet"/>
      <w:pStyle w:val="11"/>
      <w:lvlText w:val=""/>
      <w:lvlJc w:val="left"/>
      <w:pPr>
        <w:ind w:left="15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80"/>
      </w:pPr>
      <w:rPr>
        <w:rFonts w:ascii="Wingdings" w:hAnsi="Wingdings" w:hint="default"/>
      </w:rPr>
    </w:lvl>
  </w:abstractNum>
  <w:abstractNum w:abstractNumId="13">
    <w:nsid w:val="3FD17E3C"/>
    <w:multiLevelType w:val="hybridMultilevel"/>
    <w:tmpl w:val="2D34AA96"/>
    <w:lvl w:ilvl="0" w:tplc="D95C25B8">
      <w:start w:val="1"/>
      <w:numFmt w:val="bullet"/>
      <w:pStyle w:val="40"/>
      <w:lvlText w:val="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0844783"/>
    <w:multiLevelType w:val="hybridMultilevel"/>
    <w:tmpl w:val="52D2C098"/>
    <w:lvl w:ilvl="0" w:tplc="D16A8DD2">
      <w:start w:val="1"/>
      <w:numFmt w:val="decimal"/>
      <w:lvlText w:val="(%1)"/>
      <w:lvlJc w:val="left"/>
      <w:pPr>
        <w:tabs>
          <w:tab w:val="num" w:pos="2157"/>
        </w:tabs>
        <w:ind w:left="2157" w:hanging="53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1140"/>
        </w:tabs>
        <w:ind w:left="-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660"/>
        </w:tabs>
        <w:ind w:left="-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80"/>
        </w:tabs>
        <w:ind w:left="-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"/>
        </w:tabs>
        <w:ind w:left="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0"/>
        </w:tabs>
        <w:ind w:left="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60"/>
        </w:tabs>
        <w:ind w:left="1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1740"/>
        </w:tabs>
        <w:ind w:left="1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0"/>
        </w:tabs>
        <w:ind w:left="2220" w:hanging="480"/>
      </w:pPr>
    </w:lvl>
  </w:abstractNum>
  <w:abstractNum w:abstractNumId="15">
    <w:nsid w:val="43E45013"/>
    <w:multiLevelType w:val="hybridMultilevel"/>
    <w:tmpl w:val="C99C1872"/>
    <w:lvl w:ilvl="0" w:tplc="3F18FBCA">
      <w:start w:val="1"/>
      <w:numFmt w:val="bullet"/>
      <w:pStyle w:val="70"/>
      <w:lvlText w:val=""/>
      <w:lvlJc w:val="left"/>
      <w:pPr>
        <w:tabs>
          <w:tab w:val="num" w:pos="2160"/>
        </w:tabs>
        <w:ind w:left="2157" w:hanging="357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6C2479A"/>
    <w:multiLevelType w:val="hybridMultilevel"/>
    <w:tmpl w:val="DC8C8CD0"/>
    <w:lvl w:ilvl="0" w:tplc="7DE05E06">
      <w:start w:val="1"/>
      <w:numFmt w:val="lowerLetter"/>
      <w:pStyle w:val="80"/>
      <w:lvlText w:val="%1、"/>
      <w:lvlJc w:val="left"/>
      <w:pPr>
        <w:ind w:left="2040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7">
    <w:nsid w:val="4D672902"/>
    <w:multiLevelType w:val="hybridMultilevel"/>
    <w:tmpl w:val="9652469C"/>
    <w:lvl w:ilvl="0" w:tplc="382A0AA4">
      <w:start w:val="1"/>
      <w:numFmt w:val="bullet"/>
      <w:pStyle w:val="50"/>
      <w:lvlText w:val="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  <w:color w:val="FF0000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4E640A8A"/>
    <w:multiLevelType w:val="hybridMultilevel"/>
    <w:tmpl w:val="7FEA9CF4"/>
    <w:lvl w:ilvl="0" w:tplc="D2D035AE">
      <w:start w:val="1"/>
      <w:numFmt w:val="bullet"/>
      <w:pStyle w:val="142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FB06046"/>
    <w:multiLevelType w:val="hybridMultilevel"/>
    <w:tmpl w:val="6282771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10F69A3"/>
    <w:multiLevelType w:val="hybridMultilevel"/>
    <w:tmpl w:val="74684A4A"/>
    <w:lvl w:ilvl="0" w:tplc="4FA4B8EE">
      <w:start w:val="1"/>
      <w:numFmt w:val="bullet"/>
      <w:pStyle w:val="20"/>
      <w:lvlText w:val=""/>
      <w:lvlJc w:val="left"/>
      <w:pPr>
        <w:tabs>
          <w:tab w:val="num" w:pos="961"/>
        </w:tabs>
        <w:ind w:left="961" w:hanging="48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1"/>
        </w:tabs>
        <w:ind w:left="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81"/>
        </w:tabs>
        <w:ind w:left="4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1"/>
        </w:tabs>
        <w:ind w:left="9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41"/>
        </w:tabs>
        <w:ind w:left="14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21"/>
        </w:tabs>
        <w:ind w:left="19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1"/>
        </w:tabs>
        <w:ind w:left="24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1"/>
        </w:tabs>
        <w:ind w:left="28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1"/>
        </w:tabs>
        <w:ind w:left="3361" w:hanging="480"/>
      </w:pPr>
      <w:rPr>
        <w:rFonts w:ascii="Wingdings" w:hAnsi="Wingdings" w:hint="default"/>
      </w:rPr>
    </w:lvl>
  </w:abstractNum>
  <w:abstractNum w:abstractNumId="21">
    <w:nsid w:val="54132D72"/>
    <w:multiLevelType w:val="hybridMultilevel"/>
    <w:tmpl w:val="F926F1B2"/>
    <w:lvl w:ilvl="0" w:tplc="ACD4E440">
      <w:start w:val="1"/>
      <w:numFmt w:val="bullet"/>
      <w:lvlText w:val="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B024396">
      <w:start w:val="1"/>
      <w:numFmt w:val="bullet"/>
      <w:pStyle w:val="12"/>
      <w:lvlText w:val=""/>
      <w:lvlJc w:val="left"/>
      <w:pPr>
        <w:tabs>
          <w:tab w:val="num" w:pos="2760"/>
        </w:tabs>
        <w:ind w:left="2760" w:hanging="360"/>
      </w:pPr>
      <w:rPr>
        <w:rFonts w:ascii="Wingdings" w:eastAsia="標楷體" w:hAnsi="Wingdings" w:hint="default"/>
        <w:color w:val="993366"/>
        <w:sz w:val="32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58882CE2"/>
    <w:multiLevelType w:val="hybridMultilevel"/>
    <w:tmpl w:val="CCC05580"/>
    <w:lvl w:ilvl="0" w:tplc="6BFAF8E4">
      <w:start w:val="1"/>
      <w:numFmt w:val="bullet"/>
      <w:pStyle w:val="145"/>
      <w:lvlText w:val=""/>
      <w:lvlJc w:val="left"/>
      <w:pPr>
        <w:ind w:left="1084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80"/>
      </w:pPr>
      <w:rPr>
        <w:rFonts w:ascii="Wingdings" w:hAnsi="Wingdings" w:hint="default"/>
      </w:rPr>
    </w:lvl>
  </w:abstractNum>
  <w:abstractNum w:abstractNumId="23">
    <w:nsid w:val="5DCB7438"/>
    <w:multiLevelType w:val="hybridMultilevel"/>
    <w:tmpl w:val="9AC6074C"/>
    <w:lvl w:ilvl="0" w:tplc="0360F764">
      <w:start w:val="1"/>
      <w:numFmt w:val="decimal"/>
      <w:lvlText w:val="%1"/>
      <w:lvlJc w:val="left"/>
      <w:pPr>
        <w:tabs>
          <w:tab w:val="num" w:pos="764"/>
        </w:tabs>
        <w:ind w:left="764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0FD1112"/>
    <w:multiLevelType w:val="hybridMultilevel"/>
    <w:tmpl w:val="798432FA"/>
    <w:lvl w:ilvl="0" w:tplc="2FDC7BF8">
      <w:start w:val="1"/>
      <w:numFmt w:val="bullet"/>
      <w:pStyle w:val="30"/>
      <w:lvlText w:val=""/>
      <w:lvlJc w:val="left"/>
      <w:pPr>
        <w:tabs>
          <w:tab w:val="num" w:pos="1441"/>
        </w:tabs>
        <w:ind w:left="14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7"/>
        </w:tabs>
        <w:ind w:left="14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7"/>
        </w:tabs>
        <w:ind w:left="19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7"/>
        </w:tabs>
        <w:ind w:left="24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7"/>
        </w:tabs>
        <w:ind w:left="29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7"/>
        </w:tabs>
        <w:ind w:left="33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67"/>
        </w:tabs>
        <w:ind w:left="38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27"/>
        </w:tabs>
        <w:ind w:left="4827" w:hanging="480"/>
      </w:pPr>
      <w:rPr>
        <w:rFonts w:ascii="Wingdings" w:hAnsi="Wingdings" w:hint="default"/>
      </w:rPr>
    </w:lvl>
  </w:abstractNum>
  <w:abstractNum w:abstractNumId="25">
    <w:nsid w:val="649A2FE1"/>
    <w:multiLevelType w:val="hybridMultilevel"/>
    <w:tmpl w:val="D4CAFB46"/>
    <w:lvl w:ilvl="0" w:tplc="51C8D290">
      <w:start w:val="1"/>
      <w:numFmt w:val="bullet"/>
      <w:pStyle w:val="146"/>
      <w:lvlText w:val=""/>
      <w:lvlJc w:val="left"/>
      <w:pPr>
        <w:ind w:left="13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5" w:hanging="480"/>
      </w:pPr>
      <w:rPr>
        <w:rFonts w:ascii="Wingdings" w:hAnsi="Wingdings" w:hint="default"/>
      </w:rPr>
    </w:lvl>
  </w:abstractNum>
  <w:abstractNum w:abstractNumId="26">
    <w:nsid w:val="66AF1CC7"/>
    <w:multiLevelType w:val="hybridMultilevel"/>
    <w:tmpl w:val="9F0653FE"/>
    <w:lvl w:ilvl="0" w:tplc="A1944DC2">
      <w:start w:val="1"/>
      <w:numFmt w:val="bullet"/>
      <w:pStyle w:val="141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69936770"/>
    <w:multiLevelType w:val="hybridMultilevel"/>
    <w:tmpl w:val="62E676F8"/>
    <w:lvl w:ilvl="0" w:tplc="ACD4E440">
      <w:start w:val="1"/>
      <w:numFmt w:val="bullet"/>
      <w:lvlText w:val="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9266E670">
      <w:start w:val="1"/>
      <w:numFmt w:val="bullet"/>
      <w:pStyle w:val="110"/>
      <w:lvlText w:val="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7BD271DE"/>
    <w:multiLevelType w:val="hybridMultilevel"/>
    <w:tmpl w:val="5442DCF0"/>
    <w:lvl w:ilvl="0" w:tplc="8B98C3E8">
      <w:start w:val="1"/>
      <w:numFmt w:val="bullet"/>
      <w:pStyle w:val="147"/>
      <w:lvlText w:val=""/>
      <w:lvlJc w:val="left"/>
      <w:pPr>
        <w:ind w:left="13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2" w:hanging="480"/>
      </w:pPr>
      <w:rPr>
        <w:rFonts w:ascii="Wingdings" w:hAnsi="Wingdings" w:hint="default"/>
      </w:rPr>
    </w:lvl>
  </w:abstractNum>
  <w:abstractNum w:abstractNumId="29">
    <w:nsid w:val="7D086A2E"/>
    <w:multiLevelType w:val="hybridMultilevel"/>
    <w:tmpl w:val="D410FC8A"/>
    <w:lvl w:ilvl="0" w:tplc="51B644C2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42504E4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6D02401E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444A4A52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7BB68A42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A0988FE6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A7ED94C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E940D464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B6A0AB5C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20"/>
  </w:num>
  <w:num w:numId="5">
    <w:abstractNumId w:val="24"/>
  </w:num>
  <w:num w:numId="6">
    <w:abstractNumId w:val="13"/>
  </w:num>
  <w:num w:numId="7">
    <w:abstractNumId w:val="17"/>
  </w:num>
  <w:num w:numId="8">
    <w:abstractNumId w:val="1"/>
  </w:num>
  <w:num w:numId="9">
    <w:abstractNumId w:val="7"/>
  </w:num>
  <w:num w:numId="10">
    <w:abstractNumId w:val="11"/>
  </w:num>
  <w:num w:numId="11">
    <w:abstractNumId w:val="27"/>
  </w:num>
  <w:num w:numId="12">
    <w:abstractNumId w:val="21"/>
  </w:num>
  <w:num w:numId="13">
    <w:abstractNumId w:val="9"/>
  </w:num>
  <w:num w:numId="14">
    <w:abstractNumId w:val="16"/>
  </w:num>
  <w:num w:numId="15">
    <w:abstractNumId w:val="26"/>
  </w:num>
  <w:num w:numId="16">
    <w:abstractNumId w:val="18"/>
  </w:num>
  <w:num w:numId="17">
    <w:abstractNumId w:val="6"/>
  </w:num>
  <w:num w:numId="18">
    <w:abstractNumId w:val="3"/>
  </w:num>
  <w:num w:numId="19">
    <w:abstractNumId w:val="22"/>
  </w:num>
  <w:num w:numId="20">
    <w:abstractNumId w:val="25"/>
  </w:num>
  <w:num w:numId="21">
    <w:abstractNumId w:val="28"/>
  </w:num>
  <w:num w:numId="22">
    <w:abstractNumId w:val="1"/>
  </w:num>
  <w:num w:numId="23">
    <w:abstractNumId w:val="5"/>
  </w:num>
  <w:num w:numId="24">
    <w:abstractNumId w:val="1"/>
  </w:num>
  <w:num w:numId="25">
    <w:abstractNumId w:val="2"/>
  </w:num>
  <w:num w:numId="26">
    <w:abstractNumId w:val="29"/>
  </w:num>
  <w:num w:numId="27">
    <w:abstractNumId w:val="12"/>
  </w:num>
  <w:num w:numId="28">
    <w:abstractNumId w:val="10"/>
  </w:num>
  <w:num w:numId="29">
    <w:abstractNumId w:val="23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479"/>
  <w:hyphenationZone w:val="425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  <o:shapelayout v:ext="edit">
      <o:idmap v:ext="edit" data="1"/>
      <o:rules v:ext="edit">
        <o:r id="V:Rule3" type="connector" idref="#_x0000_s1031"/>
        <o:r id="V:Rule4" type="connector" idref="#_x0000_s10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FC4"/>
    <w:rsid w:val="00001FCB"/>
    <w:rsid w:val="00002753"/>
    <w:rsid w:val="00006A92"/>
    <w:rsid w:val="00011002"/>
    <w:rsid w:val="00013BE8"/>
    <w:rsid w:val="00026D76"/>
    <w:rsid w:val="000371C5"/>
    <w:rsid w:val="0004069B"/>
    <w:rsid w:val="00041CDE"/>
    <w:rsid w:val="000430DA"/>
    <w:rsid w:val="000440B3"/>
    <w:rsid w:val="00047ABC"/>
    <w:rsid w:val="0005094B"/>
    <w:rsid w:val="00050D37"/>
    <w:rsid w:val="0005126B"/>
    <w:rsid w:val="00051549"/>
    <w:rsid w:val="0005560C"/>
    <w:rsid w:val="000575E8"/>
    <w:rsid w:val="0006022F"/>
    <w:rsid w:val="00060B1D"/>
    <w:rsid w:val="00073DC4"/>
    <w:rsid w:val="000779EF"/>
    <w:rsid w:val="000A6793"/>
    <w:rsid w:val="000B1BB3"/>
    <w:rsid w:val="000B1FA9"/>
    <w:rsid w:val="000B5688"/>
    <w:rsid w:val="000C14F3"/>
    <w:rsid w:val="000C5D7C"/>
    <w:rsid w:val="000C7FDF"/>
    <w:rsid w:val="000E3485"/>
    <w:rsid w:val="000E3BDD"/>
    <w:rsid w:val="000F3887"/>
    <w:rsid w:val="00101AE8"/>
    <w:rsid w:val="00101DB5"/>
    <w:rsid w:val="00111F47"/>
    <w:rsid w:val="00116065"/>
    <w:rsid w:val="0012027C"/>
    <w:rsid w:val="001302F9"/>
    <w:rsid w:val="00136E94"/>
    <w:rsid w:val="00137E62"/>
    <w:rsid w:val="00146EBA"/>
    <w:rsid w:val="00150F60"/>
    <w:rsid w:val="00155859"/>
    <w:rsid w:val="00156827"/>
    <w:rsid w:val="00165BCF"/>
    <w:rsid w:val="001738AC"/>
    <w:rsid w:val="00176E10"/>
    <w:rsid w:val="00196F35"/>
    <w:rsid w:val="00197309"/>
    <w:rsid w:val="001A3F0B"/>
    <w:rsid w:val="001B2CC6"/>
    <w:rsid w:val="001C0CE9"/>
    <w:rsid w:val="001C3432"/>
    <w:rsid w:val="001D5C59"/>
    <w:rsid w:val="001E39F0"/>
    <w:rsid w:val="001E4446"/>
    <w:rsid w:val="001F4AF7"/>
    <w:rsid w:val="002024DC"/>
    <w:rsid w:val="00204BD4"/>
    <w:rsid w:val="002110F3"/>
    <w:rsid w:val="00222AAD"/>
    <w:rsid w:val="00230983"/>
    <w:rsid w:val="00237823"/>
    <w:rsid w:val="00240017"/>
    <w:rsid w:val="002432E4"/>
    <w:rsid w:val="00246867"/>
    <w:rsid w:val="00260573"/>
    <w:rsid w:val="00267A67"/>
    <w:rsid w:val="00273226"/>
    <w:rsid w:val="00273DB4"/>
    <w:rsid w:val="00281565"/>
    <w:rsid w:val="002A1AB4"/>
    <w:rsid w:val="002A6A0E"/>
    <w:rsid w:val="002C1584"/>
    <w:rsid w:val="002C32BE"/>
    <w:rsid w:val="002D5E66"/>
    <w:rsid w:val="002E46C9"/>
    <w:rsid w:val="002E7862"/>
    <w:rsid w:val="002E7C46"/>
    <w:rsid w:val="002F58FE"/>
    <w:rsid w:val="00300C8B"/>
    <w:rsid w:val="003056F3"/>
    <w:rsid w:val="00306E2B"/>
    <w:rsid w:val="0031214F"/>
    <w:rsid w:val="0031348D"/>
    <w:rsid w:val="00323ED0"/>
    <w:rsid w:val="00331D3A"/>
    <w:rsid w:val="00341D3E"/>
    <w:rsid w:val="00342483"/>
    <w:rsid w:val="0034508F"/>
    <w:rsid w:val="00351FC4"/>
    <w:rsid w:val="00375283"/>
    <w:rsid w:val="00380CE5"/>
    <w:rsid w:val="00387DE9"/>
    <w:rsid w:val="00396209"/>
    <w:rsid w:val="003A0086"/>
    <w:rsid w:val="003A092A"/>
    <w:rsid w:val="003A09EE"/>
    <w:rsid w:val="003B0C34"/>
    <w:rsid w:val="003B4DC9"/>
    <w:rsid w:val="003C1F13"/>
    <w:rsid w:val="003C6554"/>
    <w:rsid w:val="003C7CE5"/>
    <w:rsid w:val="003E3792"/>
    <w:rsid w:val="00400DA3"/>
    <w:rsid w:val="00407FFE"/>
    <w:rsid w:val="00412B10"/>
    <w:rsid w:val="00414C4E"/>
    <w:rsid w:val="00421C5E"/>
    <w:rsid w:val="00421CB1"/>
    <w:rsid w:val="00422C89"/>
    <w:rsid w:val="00423F00"/>
    <w:rsid w:val="004259FA"/>
    <w:rsid w:val="00425E25"/>
    <w:rsid w:val="00436140"/>
    <w:rsid w:val="00440E8F"/>
    <w:rsid w:val="00446055"/>
    <w:rsid w:val="00446516"/>
    <w:rsid w:val="00452159"/>
    <w:rsid w:val="00454FE8"/>
    <w:rsid w:val="00456DD5"/>
    <w:rsid w:val="00474333"/>
    <w:rsid w:val="00475533"/>
    <w:rsid w:val="00475811"/>
    <w:rsid w:val="004874F9"/>
    <w:rsid w:val="00495F8F"/>
    <w:rsid w:val="004A1001"/>
    <w:rsid w:val="004A76C0"/>
    <w:rsid w:val="004B2F43"/>
    <w:rsid w:val="004B409B"/>
    <w:rsid w:val="004C1731"/>
    <w:rsid w:val="004C7DDA"/>
    <w:rsid w:val="004D0537"/>
    <w:rsid w:val="004D695B"/>
    <w:rsid w:val="004E04C7"/>
    <w:rsid w:val="004F1ED2"/>
    <w:rsid w:val="0050727E"/>
    <w:rsid w:val="005075C7"/>
    <w:rsid w:val="0051032E"/>
    <w:rsid w:val="00510BC8"/>
    <w:rsid w:val="005127D2"/>
    <w:rsid w:val="00512C9F"/>
    <w:rsid w:val="0051349E"/>
    <w:rsid w:val="00522D7A"/>
    <w:rsid w:val="005307A7"/>
    <w:rsid w:val="00534F81"/>
    <w:rsid w:val="0054768A"/>
    <w:rsid w:val="00552F42"/>
    <w:rsid w:val="005540C0"/>
    <w:rsid w:val="005613A5"/>
    <w:rsid w:val="00570214"/>
    <w:rsid w:val="00585C71"/>
    <w:rsid w:val="005944C4"/>
    <w:rsid w:val="005A5716"/>
    <w:rsid w:val="005A5917"/>
    <w:rsid w:val="005B0BD6"/>
    <w:rsid w:val="005B1BCD"/>
    <w:rsid w:val="005D3E04"/>
    <w:rsid w:val="005D7A0F"/>
    <w:rsid w:val="005E06E1"/>
    <w:rsid w:val="005F1D5A"/>
    <w:rsid w:val="00617928"/>
    <w:rsid w:val="00631FDC"/>
    <w:rsid w:val="00634C25"/>
    <w:rsid w:val="00642079"/>
    <w:rsid w:val="00643ECB"/>
    <w:rsid w:val="00655651"/>
    <w:rsid w:val="0066597A"/>
    <w:rsid w:val="0066718F"/>
    <w:rsid w:val="00673D6F"/>
    <w:rsid w:val="00677032"/>
    <w:rsid w:val="00683049"/>
    <w:rsid w:val="00693E34"/>
    <w:rsid w:val="00694502"/>
    <w:rsid w:val="00695BA1"/>
    <w:rsid w:val="006971E2"/>
    <w:rsid w:val="006A5C29"/>
    <w:rsid w:val="006A668E"/>
    <w:rsid w:val="006E2664"/>
    <w:rsid w:val="006E7360"/>
    <w:rsid w:val="006F1997"/>
    <w:rsid w:val="006F3B07"/>
    <w:rsid w:val="007034DA"/>
    <w:rsid w:val="0072556F"/>
    <w:rsid w:val="00740DCE"/>
    <w:rsid w:val="007712B7"/>
    <w:rsid w:val="00773BBA"/>
    <w:rsid w:val="007860B6"/>
    <w:rsid w:val="007942A5"/>
    <w:rsid w:val="007A0509"/>
    <w:rsid w:val="007C1191"/>
    <w:rsid w:val="007C3537"/>
    <w:rsid w:val="007C4142"/>
    <w:rsid w:val="007C7461"/>
    <w:rsid w:val="007C7754"/>
    <w:rsid w:val="007C7AFA"/>
    <w:rsid w:val="007D4033"/>
    <w:rsid w:val="007D59F3"/>
    <w:rsid w:val="007E3A2C"/>
    <w:rsid w:val="007F0C43"/>
    <w:rsid w:val="007F2FB6"/>
    <w:rsid w:val="007F668D"/>
    <w:rsid w:val="00800FA5"/>
    <w:rsid w:val="008022F6"/>
    <w:rsid w:val="00811E5A"/>
    <w:rsid w:val="00820DD1"/>
    <w:rsid w:val="00821806"/>
    <w:rsid w:val="0082429C"/>
    <w:rsid w:val="0083603D"/>
    <w:rsid w:val="00843776"/>
    <w:rsid w:val="0084630D"/>
    <w:rsid w:val="00860C3F"/>
    <w:rsid w:val="00875413"/>
    <w:rsid w:val="00885E6E"/>
    <w:rsid w:val="00890528"/>
    <w:rsid w:val="008A3A9E"/>
    <w:rsid w:val="008B1726"/>
    <w:rsid w:val="008B2119"/>
    <w:rsid w:val="008B6805"/>
    <w:rsid w:val="008C34F6"/>
    <w:rsid w:val="008D334F"/>
    <w:rsid w:val="008D7DD7"/>
    <w:rsid w:val="008E0CD8"/>
    <w:rsid w:val="008E4CDE"/>
    <w:rsid w:val="008E5794"/>
    <w:rsid w:val="008F02B9"/>
    <w:rsid w:val="008F154B"/>
    <w:rsid w:val="008F7536"/>
    <w:rsid w:val="00900A91"/>
    <w:rsid w:val="009034AB"/>
    <w:rsid w:val="00911D28"/>
    <w:rsid w:val="00917F6E"/>
    <w:rsid w:val="009322AA"/>
    <w:rsid w:val="00933E22"/>
    <w:rsid w:val="00960AE3"/>
    <w:rsid w:val="009701A7"/>
    <w:rsid w:val="0097031C"/>
    <w:rsid w:val="0097149C"/>
    <w:rsid w:val="00974128"/>
    <w:rsid w:val="00974CDF"/>
    <w:rsid w:val="009775E8"/>
    <w:rsid w:val="0098319E"/>
    <w:rsid w:val="00983EB6"/>
    <w:rsid w:val="00984A0C"/>
    <w:rsid w:val="00993A56"/>
    <w:rsid w:val="009A1548"/>
    <w:rsid w:val="009A2711"/>
    <w:rsid w:val="009A4502"/>
    <w:rsid w:val="009A7DDF"/>
    <w:rsid w:val="009B1729"/>
    <w:rsid w:val="009B226D"/>
    <w:rsid w:val="009B7683"/>
    <w:rsid w:val="009C021D"/>
    <w:rsid w:val="009D0812"/>
    <w:rsid w:val="009D5FE4"/>
    <w:rsid w:val="009D6E45"/>
    <w:rsid w:val="009E091B"/>
    <w:rsid w:val="009E15EC"/>
    <w:rsid w:val="009E1D2D"/>
    <w:rsid w:val="009E5796"/>
    <w:rsid w:val="009E7231"/>
    <w:rsid w:val="009F22CB"/>
    <w:rsid w:val="00A03B56"/>
    <w:rsid w:val="00A13629"/>
    <w:rsid w:val="00A171B5"/>
    <w:rsid w:val="00A3479C"/>
    <w:rsid w:val="00A34A06"/>
    <w:rsid w:val="00A4377E"/>
    <w:rsid w:val="00A43CC6"/>
    <w:rsid w:val="00A5590C"/>
    <w:rsid w:val="00A55E2D"/>
    <w:rsid w:val="00A734E7"/>
    <w:rsid w:val="00A77C93"/>
    <w:rsid w:val="00A805FC"/>
    <w:rsid w:val="00A837DE"/>
    <w:rsid w:val="00A96824"/>
    <w:rsid w:val="00AA30DA"/>
    <w:rsid w:val="00AA631D"/>
    <w:rsid w:val="00AB1AC0"/>
    <w:rsid w:val="00AB4B92"/>
    <w:rsid w:val="00AC0732"/>
    <w:rsid w:val="00AC3B43"/>
    <w:rsid w:val="00AC4CD2"/>
    <w:rsid w:val="00AC6AED"/>
    <w:rsid w:val="00AD45BF"/>
    <w:rsid w:val="00AE08AE"/>
    <w:rsid w:val="00AE0E36"/>
    <w:rsid w:val="00AE3DAD"/>
    <w:rsid w:val="00AE4771"/>
    <w:rsid w:val="00AE73DE"/>
    <w:rsid w:val="00AF2042"/>
    <w:rsid w:val="00AF385F"/>
    <w:rsid w:val="00AF4658"/>
    <w:rsid w:val="00B001F4"/>
    <w:rsid w:val="00B04E38"/>
    <w:rsid w:val="00B12098"/>
    <w:rsid w:val="00B204CA"/>
    <w:rsid w:val="00B21D0C"/>
    <w:rsid w:val="00B22D71"/>
    <w:rsid w:val="00B23C6C"/>
    <w:rsid w:val="00B27B4D"/>
    <w:rsid w:val="00B308D6"/>
    <w:rsid w:val="00B33123"/>
    <w:rsid w:val="00B37197"/>
    <w:rsid w:val="00B37AAD"/>
    <w:rsid w:val="00B54059"/>
    <w:rsid w:val="00B66902"/>
    <w:rsid w:val="00B837CB"/>
    <w:rsid w:val="00BB48AC"/>
    <w:rsid w:val="00BC4D5A"/>
    <w:rsid w:val="00BD2A37"/>
    <w:rsid w:val="00BE44FD"/>
    <w:rsid w:val="00BF15DE"/>
    <w:rsid w:val="00BF2C49"/>
    <w:rsid w:val="00BF46D4"/>
    <w:rsid w:val="00BF4A01"/>
    <w:rsid w:val="00BF4E0B"/>
    <w:rsid w:val="00BF7275"/>
    <w:rsid w:val="00C0512D"/>
    <w:rsid w:val="00C1091D"/>
    <w:rsid w:val="00C27A28"/>
    <w:rsid w:val="00C27C11"/>
    <w:rsid w:val="00C3165E"/>
    <w:rsid w:val="00C440CB"/>
    <w:rsid w:val="00C50BBA"/>
    <w:rsid w:val="00C548B8"/>
    <w:rsid w:val="00C55101"/>
    <w:rsid w:val="00C60034"/>
    <w:rsid w:val="00C62475"/>
    <w:rsid w:val="00C67183"/>
    <w:rsid w:val="00C70842"/>
    <w:rsid w:val="00C7797F"/>
    <w:rsid w:val="00C946BB"/>
    <w:rsid w:val="00C97D25"/>
    <w:rsid w:val="00CB18F7"/>
    <w:rsid w:val="00CB68E7"/>
    <w:rsid w:val="00CC20A2"/>
    <w:rsid w:val="00CC693A"/>
    <w:rsid w:val="00CD3EEA"/>
    <w:rsid w:val="00CE20BF"/>
    <w:rsid w:val="00CE324D"/>
    <w:rsid w:val="00CF0968"/>
    <w:rsid w:val="00CF193A"/>
    <w:rsid w:val="00D05F5C"/>
    <w:rsid w:val="00D157B0"/>
    <w:rsid w:val="00D15887"/>
    <w:rsid w:val="00D21E98"/>
    <w:rsid w:val="00D25B41"/>
    <w:rsid w:val="00D25D1A"/>
    <w:rsid w:val="00D31F2A"/>
    <w:rsid w:val="00D35BA2"/>
    <w:rsid w:val="00D43E15"/>
    <w:rsid w:val="00D4467B"/>
    <w:rsid w:val="00D46BAB"/>
    <w:rsid w:val="00D50BBE"/>
    <w:rsid w:val="00D57180"/>
    <w:rsid w:val="00D578AA"/>
    <w:rsid w:val="00D61550"/>
    <w:rsid w:val="00D62A18"/>
    <w:rsid w:val="00D67947"/>
    <w:rsid w:val="00D712B3"/>
    <w:rsid w:val="00D7737B"/>
    <w:rsid w:val="00D8630D"/>
    <w:rsid w:val="00D86B8E"/>
    <w:rsid w:val="00D909D8"/>
    <w:rsid w:val="00DA57AF"/>
    <w:rsid w:val="00DA5F9B"/>
    <w:rsid w:val="00DB14B8"/>
    <w:rsid w:val="00DC41F4"/>
    <w:rsid w:val="00DC457D"/>
    <w:rsid w:val="00DC5A16"/>
    <w:rsid w:val="00DC7BB0"/>
    <w:rsid w:val="00DF37E5"/>
    <w:rsid w:val="00DF549E"/>
    <w:rsid w:val="00E00ECA"/>
    <w:rsid w:val="00E12E08"/>
    <w:rsid w:val="00E20821"/>
    <w:rsid w:val="00E33346"/>
    <w:rsid w:val="00E3637D"/>
    <w:rsid w:val="00E41C6C"/>
    <w:rsid w:val="00E42722"/>
    <w:rsid w:val="00E44442"/>
    <w:rsid w:val="00E47262"/>
    <w:rsid w:val="00E51FA3"/>
    <w:rsid w:val="00E55EF1"/>
    <w:rsid w:val="00E57ED0"/>
    <w:rsid w:val="00E6662B"/>
    <w:rsid w:val="00E72210"/>
    <w:rsid w:val="00E72DF8"/>
    <w:rsid w:val="00E77507"/>
    <w:rsid w:val="00E8247E"/>
    <w:rsid w:val="00E97DD2"/>
    <w:rsid w:val="00EA0ABF"/>
    <w:rsid w:val="00EC1191"/>
    <w:rsid w:val="00EC4673"/>
    <w:rsid w:val="00EC5E08"/>
    <w:rsid w:val="00EC6B08"/>
    <w:rsid w:val="00ED523A"/>
    <w:rsid w:val="00EE25FE"/>
    <w:rsid w:val="00EF7059"/>
    <w:rsid w:val="00F044E9"/>
    <w:rsid w:val="00F10449"/>
    <w:rsid w:val="00F259BF"/>
    <w:rsid w:val="00F27F69"/>
    <w:rsid w:val="00F30D23"/>
    <w:rsid w:val="00F322B4"/>
    <w:rsid w:val="00F32615"/>
    <w:rsid w:val="00F360A9"/>
    <w:rsid w:val="00F361C1"/>
    <w:rsid w:val="00F37545"/>
    <w:rsid w:val="00F3769A"/>
    <w:rsid w:val="00F43DC9"/>
    <w:rsid w:val="00F538D6"/>
    <w:rsid w:val="00F539D4"/>
    <w:rsid w:val="00F56326"/>
    <w:rsid w:val="00F564F1"/>
    <w:rsid w:val="00F66402"/>
    <w:rsid w:val="00F7554C"/>
    <w:rsid w:val="00F75A6A"/>
    <w:rsid w:val="00F80371"/>
    <w:rsid w:val="00F81C6C"/>
    <w:rsid w:val="00F87B3A"/>
    <w:rsid w:val="00F91D4E"/>
    <w:rsid w:val="00FA2FCF"/>
    <w:rsid w:val="00FA423F"/>
    <w:rsid w:val="00FA6AAF"/>
    <w:rsid w:val="00FB20C6"/>
    <w:rsid w:val="00FB4EA4"/>
    <w:rsid w:val="00FB6D56"/>
    <w:rsid w:val="00FB72B5"/>
    <w:rsid w:val="00FC2DF4"/>
    <w:rsid w:val="00FC38EB"/>
    <w:rsid w:val="00FF2BE1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pt-BR" w:eastAsia="zh-TW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 w:qFormat="1"/>
    <w:lsdException w:name="annotation text" w:locked="1"/>
    <w:lsdException w:name="header" w:uiPriority="99" w:qFormat="1"/>
    <w:lsdException w:name="footer" w:locked="1" w:uiPriority="99" w:qFormat="1"/>
    <w:lsdException w:name="index heading" w:locked="1"/>
    <w:lsdException w:name="caption" w:qFormat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qFormat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qFormat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qFormat="1"/>
    <w:lsdException w:name="Body Text 3" w:qFormat="1"/>
    <w:lsdException w:name="Body Text Indent 2" w:locked="1"/>
    <w:lsdException w:name="Body Text Indent 3" w:locked="1"/>
    <w:lsdException w:name="Block Text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uiPriority="99"/>
    <w:lsdException w:name="Outline List 1" w:locked="1"/>
    <w:lsdException w:name="Outline List 2" w:locked="1"/>
    <w:lsdException w:name="Outline List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Balloon Text" w:locked="1" w:qFormat="1"/>
    <w:lsdException w:name="Table Grid" w:uiPriority="59"/>
    <w:lsdException w:name="Placeholder Text" w:locked="1" w:semiHidden="1" w:uiPriority="99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uiPriority="34" w:qFormat="1"/>
    <w:lsdException w:name="Quote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a">
    <w:name w:val="Normal"/>
    <w:rsid w:val="00860C3F"/>
    <w:pPr>
      <w:widowControl w:val="0"/>
      <w:snapToGrid w:val="0"/>
      <w:spacing w:line="0" w:lineRule="atLeast"/>
      <w:ind w:left="340" w:hanging="113"/>
      <w:textboxTightWrap w:val="allLines"/>
    </w:pPr>
    <w:rPr>
      <w:rFonts w:eastAsia="標楷體"/>
      <w:kern w:val="2"/>
      <w:sz w:val="28"/>
      <w:szCs w:val="24"/>
      <w:lang w:val="en-US"/>
    </w:rPr>
  </w:style>
  <w:style w:type="paragraph" w:styleId="1">
    <w:name w:val="heading 1"/>
    <w:aliases w:val="H1,Heading level 1,Numbered Section,1.1,level 1,Level 1 Head,Heading apps,Heading 11,Level 1 Topic Heading,h11,h12,h111,h13,h112,h121,h1111,h14,h113,DO NOT USE_h1,壹,--章名,Data Sheet Headlines,大綱,X.X,Title1,l1,I1,1st level,heading 1"/>
    <w:basedOn w:val="a"/>
    <w:next w:val="a"/>
    <w:autoRedefine/>
    <w:qFormat/>
    <w:rsid w:val="003E3792"/>
    <w:pPr>
      <w:pageBreakBefore/>
      <w:numPr>
        <w:numId w:val="9"/>
      </w:numPr>
      <w:tabs>
        <w:tab w:val="clear" w:pos="1506"/>
        <w:tab w:val="left" w:pos="709"/>
      </w:tabs>
      <w:spacing w:beforeLines="50" w:afterLines="50"/>
      <w:ind w:left="709" w:hanging="709"/>
      <w:outlineLvl w:val="0"/>
    </w:pPr>
    <w:rPr>
      <w:bCs/>
      <w:color w:val="800080"/>
      <w:sz w:val="32"/>
      <w:szCs w:val="28"/>
    </w:rPr>
  </w:style>
  <w:style w:type="paragraph" w:styleId="2">
    <w:name w:val="heading 2"/>
    <w:aliases w:val="h2,2,Header 2,Header2,H2-Heading 2,l2,22,heading2,H2,2nd level,B Sub/Bold,B Sub/Bold1,h2 main heading,Reset numbering,h1,1.1.1,(L2),(L2)1,(L2)2,(L2)3,(L2)11,(L2)4,(L2)12,(L2)21,(L2)31,(L2)111,PA Major Section,I2,l2+toc 2,標題110/111,heading 2,hd"/>
    <w:basedOn w:val="1"/>
    <w:next w:val="a"/>
    <w:autoRedefine/>
    <w:qFormat/>
    <w:rsid w:val="005540C0"/>
    <w:pPr>
      <w:pageBreakBefore w:val="0"/>
      <w:numPr>
        <w:ilvl w:val="1"/>
      </w:numPr>
      <w:tabs>
        <w:tab w:val="clear" w:pos="1790"/>
      </w:tabs>
      <w:ind w:left="709"/>
      <w:outlineLvl w:val="1"/>
    </w:pPr>
    <w:rPr>
      <w:color w:val="333399"/>
    </w:rPr>
  </w:style>
  <w:style w:type="paragraph" w:styleId="3">
    <w:name w:val="heading 3"/>
    <w:basedOn w:val="a"/>
    <w:next w:val="a"/>
    <w:autoRedefine/>
    <w:qFormat/>
    <w:rsid w:val="00860C3F"/>
    <w:pPr>
      <w:numPr>
        <w:ilvl w:val="2"/>
        <w:numId w:val="9"/>
      </w:numPr>
      <w:tabs>
        <w:tab w:val="clear" w:pos="1702"/>
        <w:tab w:val="left" w:pos="993"/>
      </w:tabs>
      <w:spacing w:before="180" w:after="180"/>
      <w:ind w:left="993"/>
      <w:outlineLvl w:val="2"/>
    </w:pPr>
    <w:rPr>
      <w:bCs/>
      <w:sz w:val="32"/>
      <w:szCs w:val="28"/>
    </w:rPr>
  </w:style>
  <w:style w:type="paragraph" w:styleId="4">
    <w:name w:val="heading 4"/>
    <w:aliases w:val="Level 2 - a,TF-Overskrift 4,H4,h4,l4+toc4,I4,l4,h41,h42,h43,h44,h45,h411,h421,h431,h441,h46,h47,h48,h49,h410,h412,h413,h414,h415,h416,h417,h418,h419,h420,h4110,h422,h432,h442,h451,h4111,h4211,h4311,h4411,h461,h471,h481,h491,h4101,h4121,h4131"/>
    <w:basedOn w:val="a"/>
    <w:next w:val="a"/>
    <w:autoRedefine/>
    <w:qFormat/>
    <w:rsid w:val="00860C3F"/>
    <w:pPr>
      <w:numPr>
        <w:ilvl w:val="3"/>
        <w:numId w:val="9"/>
      </w:numPr>
      <w:tabs>
        <w:tab w:val="clear" w:pos="1844"/>
        <w:tab w:val="left" w:pos="1276"/>
      </w:tabs>
      <w:spacing w:before="180" w:after="180"/>
      <w:ind w:leftChars="254" w:left="1274" w:hangingChars="201" w:hanging="563"/>
      <w:outlineLvl w:val="3"/>
    </w:pPr>
    <w:rPr>
      <w:color w:val="993300"/>
      <w:szCs w:val="36"/>
    </w:rPr>
  </w:style>
  <w:style w:type="paragraph" w:styleId="5">
    <w:name w:val="heading 5"/>
    <w:aliases w:val="[ (1). ],A,1.1.1.1.1,H5,Bullet point,Block Label,L5,5,Level 3 - i,h5"/>
    <w:basedOn w:val="a"/>
    <w:next w:val="a"/>
    <w:autoRedefine/>
    <w:qFormat/>
    <w:rsid w:val="00860C3F"/>
    <w:pPr>
      <w:numPr>
        <w:ilvl w:val="4"/>
        <w:numId w:val="9"/>
      </w:numPr>
      <w:tabs>
        <w:tab w:val="clear" w:pos="2127"/>
        <w:tab w:val="left" w:pos="1418"/>
      </w:tabs>
      <w:adjustRightInd w:val="0"/>
      <w:spacing w:before="180" w:after="180"/>
      <w:ind w:left="1418" w:hanging="425"/>
      <w:outlineLvl w:val="4"/>
    </w:pPr>
    <w:rPr>
      <w:bCs/>
      <w:color w:val="FF0000"/>
      <w:szCs w:val="28"/>
    </w:rPr>
  </w:style>
  <w:style w:type="paragraph" w:styleId="60">
    <w:name w:val="heading 6"/>
    <w:aliases w:val="標題 6 字元 字元 字元 字元 字元 字元,標題 6 字元,A、,Sub-bullet point,H6"/>
    <w:basedOn w:val="a"/>
    <w:next w:val="a"/>
    <w:autoRedefine/>
    <w:qFormat/>
    <w:rsid w:val="00860C3F"/>
    <w:pPr>
      <w:numPr>
        <w:ilvl w:val="5"/>
        <w:numId w:val="9"/>
      </w:numPr>
      <w:tabs>
        <w:tab w:val="clear" w:pos="2411"/>
        <w:tab w:val="num" w:pos="1843"/>
      </w:tabs>
      <w:adjustRightInd w:val="0"/>
      <w:spacing w:before="180" w:after="180"/>
      <w:ind w:left="1701" w:hanging="425"/>
      <w:outlineLvl w:val="5"/>
    </w:pPr>
    <w:rPr>
      <w:color w:val="FF00FF"/>
      <w:szCs w:val="28"/>
    </w:rPr>
  </w:style>
  <w:style w:type="paragraph" w:styleId="7">
    <w:name w:val="heading 7"/>
    <w:aliases w:val="標題 7 字元,標題9,Appendix Level 1,Para no numbering,12 Heading 7,7,H7,Legal Level 1.1.,RFI H2 (A)"/>
    <w:basedOn w:val="a"/>
    <w:next w:val="a"/>
    <w:autoRedefine/>
    <w:qFormat/>
    <w:rsid w:val="00860C3F"/>
    <w:pPr>
      <w:keepNext/>
      <w:numPr>
        <w:ilvl w:val="6"/>
        <w:numId w:val="9"/>
      </w:numPr>
      <w:tabs>
        <w:tab w:val="clear" w:pos="2694"/>
        <w:tab w:val="num" w:pos="1843"/>
      </w:tabs>
      <w:spacing w:before="180" w:after="180"/>
      <w:ind w:left="1843" w:hanging="425"/>
      <w:outlineLvl w:val="6"/>
    </w:pPr>
    <w:rPr>
      <w:bCs/>
      <w:color w:val="0000FF"/>
      <w:szCs w:val="28"/>
    </w:rPr>
  </w:style>
  <w:style w:type="paragraph" w:styleId="80">
    <w:name w:val="heading 8"/>
    <w:basedOn w:val="a"/>
    <w:next w:val="a"/>
    <w:autoRedefine/>
    <w:qFormat/>
    <w:rsid w:val="00860C3F"/>
    <w:pPr>
      <w:numPr>
        <w:numId w:val="14"/>
      </w:numPr>
      <w:spacing w:before="180" w:after="180"/>
      <w:outlineLvl w:val="7"/>
    </w:pPr>
    <w:rPr>
      <w:bCs/>
      <w:color w:val="008000"/>
      <w:szCs w:val="20"/>
    </w:rPr>
  </w:style>
  <w:style w:type="paragraph" w:styleId="9">
    <w:name w:val="heading 9"/>
    <w:aliases w:val="figure title,FTL,Figure Heading,FH,tt,ft,HF,table title,Code eg's,oHeading 9,Appendix,12 Heading 9,9,H9,RFI H4 (A),標題 10"/>
    <w:basedOn w:val="a"/>
    <w:next w:val="a"/>
    <w:autoRedefine/>
    <w:qFormat/>
    <w:rsid w:val="00860C3F"/>
    <w:pPr>
      <w:keepNext/>
      <w:numPr>
        <w:ilvl w:val="8"/>
        <w:numId w:val="9"/>
      </w:numPr>
      <w:tabs>
        <w:tab w:val="clear" w:pos="3261"/>
        <w:tab w:val="num" w:pos="2127"/>
      </w:tabs>
      <w:spacing w:before="180" w:after="180"/>
      <w:ind w:left="2127" w:hanging="426"/>
      <w:outlineLvl w:val="8"/>
    </w:pPr>
    <w:rPr>
      <w:color w:val="FF66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圖編號"/>
    <w:basedOn w:val="a4"/>
    <w:autoRedefine/>
    <w:qFormat/>
    <w:rsid w:val="00860C3F"/>
    <w:pPr>
      <w:jc w:val="center"/>
    </w:pPr>
  </w:style>
  <w:style w:type="paragraph" w:styleId="a4">
    <w:name w:val="caption"/>
    <w:aliases w:val="表標號"/>
    <w:basedOn w:val="a"/>
    <w:next w:val="a"/>
    <w:autoRedefine/>
    <w:qFormat/>
    <w:rsid w:val="00860C3F"/>
    <w:pPr>
      <w:ind w:left="0" w:firstLine="0"/>
    </w:pPr>
    <w:rPr>
      <w:szCs w:val="20"/>
    </w:rPr>
  </w:style>
  <w:style w:type="paragraph" w:customStyle="1" w:styleId="14">
    <w:name w:val="表格欄名14"/>
    <w:basedOn w:val="a"/>
    <w:autoRedefine/>
    <w:qFormat/>
    <w:rsid w:val="00860C3F"/>
    <w:pPr>
      <w:spacing w:beforeLines="30" w:afterLines="30" w:line="320" w:lineRule="exact"/>
      <w:ind w:left="0" w:firstLine="0"/>
      <w:jc w:val="center"/>
    </w:pPr>
  </w:style>
  <w:style w:type="paragraph" w:customStyle="1" w:styleId="15">
    <w:name w:val="表格內文1"/>
    <w:basedOn w:val="14"/>
    <w:autoRedefine/>
    <w:rsid w:val="00860C3F"/>
    <w:pPr>
      <w:widowControl/>
      <w:spacing w:beforeLines="0" w:afterLines="0" w:line="0" w:lineRule="atLeast"/>
      <w:jc w:val="left"/>
    </w:pPr>
    <w:rPr>
      <w:kern w:val="0"/>
      <w:szCs w:val="20"/>
    </w:rPr>
  </w:style>
  <w:style w:type="paragraph" w:styleId="a5">
    <w:name w:val="table of figures"/>
    <w:basedOn w:val="a"/>
    <w:next w:val="a"/>
    <w:rsid w:val="00860C3F"/>
    <w:pPr>
      <w:ind w:left="200" w:hangingChars="200" w:hanging="200"/>
    </w:pPr>
  </w:style>
  <w:style w:type="character" w:styleId="a6">
    <w:name w:val="Hyperlink"/>
    <w:basedOn w:val="a0"/>
    <w:locked/>
    <w:rsid w:val="009D6E45"/>
    <w:rPr>
      <w:color w:val="0000FF"/>
      <w:u w:val="single"/>
    </w:rPr>
  </w:style>
  <w:style w:type="character" w:styleId="a7">
    <w:name w:val="FollowedHyperlink"/>
    <w:basedOn w:val="a0"/>
    <w:locked/>
    <w:rsid w:val="009D6E45"/>
    <w:rPr>
      <w:color w:val="800080"/>
      <w:u w:val="single"/>
    </w:rPr>
  </w:style>
  <w:style w:type="paragraph" w:customStyle="1" w:styleId="a8">
    <w:name w:val="圖"/>
    <w:basedOn w:val="a"/>
    <w:autoRedefine/>
    <w:qFormat/>
    <w:rsid w:val="00860C3F"/>
    <w:pPr>
      <w:keepNext/>
      <w:spacing w:before="180" w:after="180"/>
      <w:ind w:leftChars="253" w:left="708" w:firstLine="0"/>
      <w:jc w:val="center"/>
    </w:pPr>
    <w:rPr>
      <w:rFonts w:ascii="Arial" w:hAnsi="Arial"/>
    </w:rPr>
  </w:style>
  <w:style w:type="paragraph" w:styleId="a9">
    <w:name w:val="List Bullet"/>
    <w:basedOn w:val="a"/>
    <w:autoRedefine/>
    <w:qFormat/>
    <w:rsid w:val="00CB68E7"/>
    <w:pPr>
      <w:tabs>
        <w:tab w:val="num" w:pos="1260"/>
      </w:tabs>
      <w:spacing w:before="180"/>
      <w:ind w:left="1260" w:hanging="357"/>
    </w:pPr>
    <w:rPr>
      <w:color w:val="800080"/>
    </w:rPr>
  </w:style>
  <w:style w:type="paragraph" w:customStyle="1" w:styleId="16">
    <w:name w:val="本文 1"/>
    <w:basedOn w:val="a"/>
    <w:autoRedefine/>
    <w:qFormat/>
    <w:rsid w:val="00860C3F"/>
    <w:pPr>
      <w:tabs>
        <w:tab w:val="left" w:pos="851"/>
        <w:tab w:val="left" w:pos="1120"/>
      </w:tabs>
      <w:spacing w:beforeLines="20"/>
      <w:ind w:leftChars="300" w:left="840" w:firstLineChars="200" w:firstLine="560"/>
    </w:pPr>
    <w:rPr>
      <w:color w:val="800080"/>
    </w:rPr>
  </w:style>
  <w:style w:type="paragraph" w:styleId="21">
    <w:name w:val="Body Text 2"/>
    <w:basedOn w:val="a"/>
    <w:autoRedefine/>
    <w:qFormat/>
    <w:rsid w:val="00860C3F"/>
    <w:pPr>
      <w:spacing w:beforeLines="20"/>
      <w:ind w:leftChars="354" w:left="991" w:firstLineChars="203" w:firstLine="568"/>
    </w:pPr>
    <w:rPr>
      <w:color w:val="333399"/>
    </w:rPr>
  </w:style>
  <w:style w:type="paragraph" w:styleId="20">
    <w:name w:val="List Bullet 2"/>
    <w:basedOn w:val="a"/>
    <w:autoRedefine/>
    <w:qFormat/>
    <w:rsid w:val="00860C3F"/>
    <w:pPr>
      <w:numPr>
        <w:numId w:val="4"/>
      </w:numPr>
      <w:tabs>
        <w:tab w:val="clear" w:pos="961"/>
        <w:tab w:val="num" w:pos="1418"/>
      </w:tabs>
      <w:spacing w:before="180"/>
      <w:ind w:left="1418" w:hanging="360"/>
    </w:pPr>
    <w:rPr>
      <w:color w:val="333399"/>
    </w:rPr>
  </w:style>
  <w:style w:type="paragraph" w:styleId="31">
    <w:name w:val="Body Text 3"/>
    <w:basedOn w:val="a"/>
    <w:autoRedefine/>
    <w:qFormat/>
    <w:rsid w:val="00860C3F"/>
    <w:pPr>
      <w:spacing w:beforeLines="20"/>
      <w:ind w:leftChars="405" w:left="1134" w:firstLineChars="200" w:firstLine="560"/>
    </w:pPr>
    <w:rPr>
      <w:color w:val="333300"/>
      <w:szCs w:val="16"/>
    </w:rPr>
  </w:style>
  <w:style w:type="paragraph" w:styleId="30">
    <w:name w:val="List Bullet 3"/>
    <w:basedOn w:val="a"/>
    <w:autoRedefine/>
    <w:rsid w:val="00860C3F"/>
    <w:pPr>
      <w:numPr>
        <w:numId w:val="5"/>
      </w:numPr>
      <w:spacing w:before="180"/>
      <w:ind w:hanging="361"/>
    </w:pPr>
    <w:rPr>
      <w:color w:val="333300"/>
    </w:rPr>
  </w:style>
  <w:style w:type="paragraph" w:customStyle="1" w:styleId="41">
    <w:name w:val="本文 4"/>
    <w:basedOn w:val="a"/>
    <w:autoRedefine/>
    <w:qFormat/>
    <w:rsid w:val="00860C3F"/>
    <w:pPr>
      <w:spacing w:beforeLines="20"/>
      <w:ind w:leftChars="455" w:left="1274" w:firstLineChars="200" w:firstLine="560"/>
    </w:pPr>
    <w:rPr>
      <w:color w:val="993300"/>
    </w:rPr>
  </w:style>
  <w:style w:type="paragraph" w:styleId="40">
    <w:name w:val="List Bullet 4"/>
    <w:basedOn w:val="a"/>
    <w:autoRedefine/>
    <w:rsid w:val="00860C3F"/>
    <w:pPr>
      <w:numPr>
        <w:numId w:val="6"/>
      </w:numPr>
      <w:tabs>
        <w:tab w:val="clear" w:pos="1801"/>
        <w:tab w:val="left" w:pos="1560"/>
      </w:tabs>
      <w:spacing w:before="180"/>
      <w:ind w:leftChars="457" w:left="1560" w:hangingChars="100" w:hanging="280"/>
    </w:pPr>
    <w:rPr>
      <w:color w:val="993300"/>
    </w:rPr>
  </w:style>
  <w:style w:type="paragraph" w:customStyle="1" w:styleId="51">
    <w:name w:val="本文 5"/>
    <w:basedOn w:val="a"/>
    <w:autoRedefine/>
    <w:rsid w:val="00860C3F"/>
    <w:pPr>
      <w:spacing w:beforeLines="20"/>
      <w:ind w:leftChars="506" w:left="1417" w:firstLineChars="202" w:firstLine="566"/>
    </w:pPr>
    <w:rPr>
      <w:color w:val="FF0000"/>
    </w:rPr>
  </w:style>
  <w:style w:type="paragraph" w:styleId="50">
    <w:name w:val="List Bullet 5"/>
    <w:basedOn w:val="a"/>
    <w:autoRedefine/>
    <w:rsid w:val="00860C3F"/>
    <w:pPr>
      <w:numPr>
        <w:numId w:val="7"/>
      </w:numPr>
      <w:spacing w:before="180"/>
    </w:pPr>
    <w:rPr>
      <w:color w:val="FF0000"/>
    </w:rPr>
  </w:style>
  <w:style w:type="paragraph" w:customStyle="1" w:styleId="61">
    <w:name w:val="本文 6"/>
    <w:basedOn w:val="a"/>
    <w:autoRedefine/>
    <w:rsid w:val="00860C3F"/>
    <w:pPr>
      <w:spacing w:beforeLines="20"/>
      <w:ind w:leftChars="607" w:left="1700" w:firstLineChars="200" w:firstLine="560"/>
    </w:pPr>
    <w:rPr>
      <w:color w:val="FF00FF"/>
      <w:szCs w:val="28"/>
    </w:rPr>
  </w:style>
  <w:style w:type="paragraph" w:customStyle="1" w:styleId="6">
    <w:name w:val="項目符號 6"/>
    <w:basedOn w:val="a"/>
    <w:rsid w:val="00860C3F"/>
    <w:pPr>
      <w:numPr>
        <w:numId w:val="8"/>
      </w:numPr>
      <w:spacing w:before="180"/>
    </w:pPr>
    <w:rPr>
      <w:color w:val="FF00FF"/>
    </w:rPr>
  </w:style>
  <w:style w:type="paragraph" w:customStyle="1" w:styleId="71">
    <w:name w:val="本文 7"/>
    <w:basedOn w:val="a"/>
    <w:autoRedefine/>
    <w:qFormat/>
    <w:rsid w:val="00860C3F"/>
    <w:pPr>
      <w:spacing w:beforeLines="20"/>
      <w:ind w:leftChars="658" w:left="1842" w:firstLineChars="200" w:firstLine="560"/>
    </w:pPr>
    <w:rPr>
      <w:color w:val="0000FF"/>
      <w:szCs w:val="28"/>
    </w:rPr>
  </w:style>
  <w:style w:type="paragraph" w:customStyle="1" w:styleId="70">
    <w:name w:val="項目符號 7"/>
    <w:basedOn w:val="71"/>
    <w:autoRedefine/>
    <w:rsid w:val="00860C3F"/>
    <w:pPr>
      <w:numPr>
        <w:numId w:val="2"/>
      </w:numPr>
      <w:tabs>
        <w:tab w:val="clear" w:pos="2160"/>
        <w:tab w:val="num" w:pos="2127"/>
      </w:tabs>
      <w:ind w:leftChars="0" w:left="2127" w:firstLineChars="0" w:hanging="284"/>
    </w:pPr>
  </w:style>
  <w:style w:type="paragraph" w:customStyle="1" w:styleId="81">
    <w:name w:val="本文 8"/>
    <w:basedOn w:val="71"/>
    <w:autoRedefine/>
    <w:qFormat/>
    <w:rsid w:val="00860C3F"/>
    <w:pPr>
      <w:ind w:leftChars="708" w:left="1982"/>
    </w:pPr>
    <w:rPr>
      <w:color w:val="008000"/>
    </w:rPr>
  </w:style>
  <w:style w:type="paragraph" w:customStyle="1" w:styleId="8">
    <w:name w:val="項目符號 8"/>
    <w:basedOn w:val="70"/>
    <w:autoRedefine/>
    <w:qFormat/>
    <w:rsid w:val="00860C3F"/>
    <w:pPr>
      <w:numPr>
        <w:numId w:val="3"/>
      </w:numPr>
      <w:tabs>
        <w:tab w:val="clear" w:pos="2340"/>
        <w:tab w:val="num" w:pos="2268"/>
      </w:tabs>
      <w:ind w:left="2268" w:hanging="350"/>
    </w:pPr>
    <w:rPr>
      <w:color w:val="008000"/>
    </w:rPr>
  </w:style>
  <w:style w:type="paragraph" w:customStyle="1" w:styleId="91">
    <w:name w:val="本文 9"/>
    <w:basedOn w:val="81"/>
    <w:autoRedefine/>
    <w:qFormat/>
    <w:rsid w:val="00860C3F"/>
    <w:pPr>
      <w:ind w:leftChars="759" w:left="2125"/>
    </w:pPr>
    <w:rPr>
      <w:color w:val="FF6600"/>
    </w:rPr>
  </w:style>
  <w:style w:type="paragraph" w:styleId="aa">
    <w:name w:val="header"/>
    <w:aliases w:val="h,ho,header odd,header entry,HE,Header1,APNSHEADER2,Page Header,even,first,heading one,Odd Header,encabezado,页眉2,hd"/>
    <w:basedOn w:val="a"/>
    <w:link w:val="ab"/>
    <w:autoRedefine/>
    <w:uiPriority w:val="99"/>
    <w:qFormat/>
    <w:rsid w:val="00860C3F"/>
    <w:pPr>
      <w:tabs>
        <w:tab w:val="right" w:pos="8306"/>
      </w:tabs>
      <w:ind w:leftChars="-50" w:left="-140" w:firstLine="0"/>
      <w:jc w:val="center"/>
    </w:pPr>
    <w:rPr>
      <w:sz w:val="18"/>
      <w:szCs w:val="18"/>
    </w:rPr>
  </w:style>
  <w:style w:type="paragraph" w:customStyle="1" w:styleId="-">
    <w:name w:val="封面-專案名稱"/>
    <w:basedOn w:val="16"/>
    <w:autoRedefine/>
    <w:qFormat/>
    <w:rsid w:val="00860C3F"/>
    <w:pPr>
      <w:tabs>
        <w:tab w:val="clear" w:pos="851"/>
        <w:tab w:val="clear" w:pos="1120"/>
      </w:tabs>
      <w:ind w:leftChars="0" w:left="0" w:firstLineChars="1" w:firstLine="6"/>
      <w:jc w:val="center"/>
    </w:pPr>
    <w:rPr>
      <w:color w:val="auto"/>
      <w:sz w:val="56"/>
    </w:rPr>
  </w:style>
  <w:style w:type="paragraph" w:styleId="ac">
    <w:name w:val="footnote text"/>
    <w:basedOn w:val="a"/>
    <w:link w:val="ad"/>
    <w:autoRedefine/>
    <w:qFormat/>
    <w:rsid w:val="00860C3F"/>
    <w:pPr>
      <w:tabs>
        <w:tab w:val="left" w:pos="284"/>
      </w:tabs>
      <w:snapToGrid/>
      <w:ind w:leftChars="51" w:left="121" w:hangingChars="70" w:hanging="70"/>
      <w:contextualSpacing/>
    </w:pPr>
    <w:rPr>
      <w:rFonts w:cs="Courier New"/>
      <w:sz w:val="20"/>
    </w:rPr>
  </w:style>
  <w:style w:type="paragraph" w:customStyle="1" w:styleId="90">
    <w:name w:val="項目符號 9"/>
    <w:basedOn w:val="91"/>
    <w:autoRedefine/>
    <w:qFormat/>
    <w:rsid w:val="00860C3F"/>
    <w:pPr>
      <w:numPr>
        <w:numId w:val="10"/>
      </w:numPr>
      <w:tabs>
        <w:tab w:val="clear" w:pos="4719"/>
        <w:tab w:val="num" w:pos="2410"/>
      </w:tabs>
      <w:ind w:leftChars="0" w:left="2410" w:firstLineChars="0" w:firstLine="0"/>
    </w:pPr>
  </w:style>
  <w:style w:type="paragraph" w:customStyle="1" w:styleId="140">
    <w:name w:val="表格內文14中"/>
    <w:basedOn w:val="a"/>
    <w:autoRedefine/>
    <w:qFormat/>
    <w:rsid w:val="00860C3F"/>
    <w:pPr>
      <w:spacing w:beforeLines="20" w:afterLines="20"/>
      <w:ind w:left="0" w:firstLine="0"/>
      <w:jc w:val="center"/>
    </w:pPr>
  </w:style>
  <w:style w:type="paragraph" w:customStyle="1" w:styleId="10">
    <w:name w:val="項目符號10"/>
    <w:basedOn w:val="90"/>
    <w:autoRedefine/>
    <w:qFormat/>
    <w:rsid w:val="00860C3F"/>
    <w:pPr>
      <w:numPr>
        <w:ilvl w:val="1"/>
      </w:numPr>
      <w:tabs>
        <w:tab w:val="clear" w:pos="840"/>
      </w:tabs>
      <w:ind w:left="2700" w:hanging="540"/>
    </w:pPr>
    <w:rPr>
      <w:color w:val="800000"/>
    </w:rPr>
  </w:style>
  <w:style w:type="paragraph" w:customStyle="1" w:styleId="110">
    <w:name w:val="項目符號11"/>
    <w:basedOn w:val="10"/>
    <w:autoRedefine/>
    <w:qFormat/>
    <w:rsid w:val="00860C3F"/>
    <w:pPr>
      <w:numPr>
        <w:ilvl w:val="5"/>
        <w:numId w:val="11"/>
      </w:numPr>
    </w:pPr>
    <w:rPr>
      <w:rFonts w:ascii="Tempus Sans ITC" w:hAnsi="Tempus Sans ITC"/>
      <w:color w:val="0099FF"/>
    </w:rPr>
  </w:style>
  <w:style w:type="paragraph" w:customStyle="1" w:styleId="12">
    <w:name w:val="項目符號12"/>
    <w:basedOn w:val="110"/>
    <w:autoRedefine/>
    <w:qFormat/>
    <w:rsid w:val="00860C3F"/>
    <w:pPr>
      <w:numPr>
        <w:numId w:val="12"/>
      </w:numPr>
      <w:tabs>
        <w:tab w:val="clear" w:pos="2760"/>
        <w:tab w:val="num" w:pos="3060"/>
      </w:tabs>
      <w:ind w:left="3060"/>
    </w:pPr>
    <w:rPr>
      <w:rFonts w:ascii="Times New Roman" w:hAnsi="Times New Roman"/>
      <w:color w:val="993366"/>
    </w:rPr>
  </w:style>
  <w:style w:type="paragraph" w:customStyle="1" w:styleId="13">
    <w:name w:val="項目符號13"/>
    <w:basedOn w:val="12"/>
    <w:autoRedefine/>
    <w:qFormat/>
    <w:rsid w:val="00860C3F"/>
    <w:pPr>
      <w:numPr>
        <w:numId w:val="13"/>
      </w:numPr>
      <w:tabs>
        <w:tab w:val="clear" w:pos="2760"/>
        <w:tab w:val="num" w:pos="3240"/>
      </w:tabs>
      <w:ind w:left="3240"/>
    </w:pPr>
    <w:rPr>
      <w:color w:val="333399"/>
    </w:rPr>
  </w:style>
  <w:style w:type="paragraph" w:customStyle="1" w:styleId="100">
    <w:name w:val="本文10"/>
    <w:basedOn w:val="91"/>
    <w:rsid w:val="00C70842"/>
    <w:pPr>
      <w:ind w:leftChars="964" w:left="2699"/>
    </w:pPr>
    <w:rPr>
      <w:color w:val="800000"/>
    </w:rPr>
  </w:style>
  <w:style w:type="paragraph" w:customStyle="1" w:styleId="120">
    <w:name w:val="本文12"/>
    <w:basedOn w:val="111"/>
    <w:rsid w:val="00C70842"/>
    <w:pPr>
      <w:ind w:leftChars="1092" w:left="3058"/>
    </w:pPr>
    <w:rPr>
      <w:color w:val="993366"/>
    </w:rPr>
  </w:style>
  <w:style w:type="paragraph" w:customStyle="1" w:styleId="111">
    <w:name w:val="本文11"/>
    <w:basedOn w:val="100"/>
    <w:rsid w:val="00C70842"/>
    <w:pPr>
      <w:ind w:leftChars="1028" w:left="2878"/>
    </w:pPr>
    <w:rPr>
      <w:color w:val="0099FF"/>
    </w:rPr>
  </w:style>
  <w:style w:type="paragraph" w:customStyle="1" w:styleId="130">
    <w:name w:val="本文13"/>
    <w:basedOn w:val="111"/>
    <w:rsid w:val="00C70842"/>
    <w:pPr>
      <w:ind w:leftChars="1157" w:left="3240"/>
    </w:pPr>
    <w:rPr>
      <w:color w:val="000080"/>
    </w:rPr>
  </w:style>
  <w:style w:type="paragraph" w:customStyle="1" w:styleId="141">
    <w:name w:val="表格內文14項1"/>
    <w:basedOn w:val="148"/>
    <w:autoRedefine/>
    <w:qFormat/>
    <w:rsid w:val="00860C3F"/>
    <w:pPr>
      <w:widowControl/>
      <w:numPr>
        <w:numId w:val="15"/>
      </w:numPr>
      <w:tabs>
        <w:tab w:val="clear" w:pos="480"/>
        <w:tab w:val="num" w:pos="332"/>
      </w:tabs>
      <w:ind w:left="332" w:hanging="332"/>
    </w:pPr>
  </w:style>
  <w:style w:type="paragraph" w:customStyle="1" w:styleId="142">
    <w:name w:val="表格內文14項2"/>
    <w:basedOn w:val="141"/>
    <w:autoRedefine/>
    <w:qFormat/>
    <w:rsid w:val="00860C3F"/>
    <w:pPr>
      <w:numPr>
        <w:numId w:val="16"/>
      </w:numPr>
      <w:tabs>
        <w:tab w:val="clear" w:pos="480"/>
      </w:tabs>
      <w:ind w:left="539" w:hanging="360"/>
    </w:pPr>
    <w:rPr>
      <w:color w:val="3366FF"/>
      <w:kern w:val="0"/>
      <w:szCs w:val="20"/>
    </w:rPr>
  </w:style>
  <w:style w:type="paragraph" w:customStyle="1" w:styleId="143">
    <w:name w:val="表格內文14項3"/>
    <w:basedOn w:val="141"/>
    <w:autoRedefine/>
    <w:qFormat/>
    <w:rsid w:val="00860C3F"/>
    <w:pPr>
      <w:numPr>
        <w:numId w:val="17"/>
      </w:numPr>
      <w:tabs>
        <w:tab w:val="clear" w:pos="480"/>
        <w:tab w:val="left" w:pos="681"/>
      </w:tabs>
      <w:ind w:left="681" w:hanging="360"/>
    </w:pPr>
    <w:rPr>
      <w:color w:val="993366"/>
    </w:rPr>
  </w:style>
  <w:style w:type="paragraph" w:customStyle="1" w:styleId="144">
    <w:name w:val="表格內文14項4"/>
    <w:basedOn w:val="a"/>
    <w:autoRedefine/>
    <w:qFormat/>
    <w:rsid w:val="00860C3F"/>
    <w:pPr>
      <w:widowControl/>
      <w:numPr>
        <w:numId w:val="18"/>
      </w:numPr>
      <w:tabs>
        <w:tab w:val="clear" w:pos="480"/>
        <w:tab w:val="left" w:pos="823"/>
      </w:tabs>
      <w:spacing w:beforeLines="20" w:afterLines="20"/>
      <w:ind w:left="823" w:hanging="283"/>
    </w:pPr>
    <w:rPr>
      <w:color w:val="339966"/>
      <w:kern w:val="0"/>
      <w:szCs w:val="20"/>
    </w:rPr>
  </w:style>
  <w:style w:type="paragraph" w:customStyle="1" w:styleId="149">
    <w:name w:val="表格內文14右"/>
    <w:basedOn w:val="140"/>
    <w:autoRedefine/>
    <w:qFormat/>
    <w:rsid w:val="00860C3F"/>
    <w:pPr>
      <w:jc w:val="right"/>
    </w:pPr>
  </w:style>
  <w:style w:type="paragraph" w:customStyle="1" w:styleId="148">
    <w:name w:val="表格內文14左"/>
    <w:basedOn w:val="149"/>
    <w:autoRedefine/>
    <w:qFormat/>
    <w:rsid w:val="00860C3F"/>
    <w:pPr>
      <w:wordWrap w:val="0"/>
      <w:jc w:val="left"/>
    </w:pPr>
  </w:style>
  <w:style w:type="paragraph" w:customStyle="1" w:styleId="-0">
    <w:name w:val="封面-機密宣告"/>
    <w:basedOn w:val="-"/>
    <w:autoRedefine/>
    <w:qFormat/>
    <w:rsid w:val="00860C3F"/>
    <w:pPr>
      <w:wordWrap w:val="0"/>
      <w:ind w:firstLine="2"/>
      <w:jc w:val="right"/>
    </w:pPr>
    <w:rPr>
      <w:sz w:val="24"/>
    </w:rPr>
  </w:style>
  <w:style w:type="character" w:customStyle="1" w:styleId="ab">
    <w:name w:val="頁首 字元"/>
    <w:aliases w:val="h 字元,ho 字元,header odd 字元,header entry 字元,HE 字元,Header1 字元,APNSHEADER2 字元,Page Header 字元,even 字元,first 字元,heading one 字元,Odd Header 字元,encabezado 字元,页眉2 字元,hd 字元"/>
    <w:basedOn w:val="a0"/>
    <w:link w:val="aa"/>
    <w:uiPriority w:val="99"/>
    <w:rsid w:val="009D6E45"/>
    <w:rPr>
      <w:rFonts w:eastAsia="標楷體"/>
      <w:kern w:val="2"/>
      <w:sz w:val="18"/>
      <w:szCs w:val="18"/>
    </w:rPr>
  </w:style>
  <w:style w:type="paragraph" w:styleId="ae">
    <w:name w:val="footer"/>
    <w:basedOn w:val="a"/>
    <w:link w:val="af"/>
    <w:autoRedefine/>
    <w:uiPriority w:val="99"/>
    <w:unhideWhenUsed/>
    <w:qFormat/>
    <w:rsid w:val="00860C3F"/>
    <w:pPr>
      <w:widowControl/>
      <w:tabs>
        <w:tab w:val="center" w:pos="8844"/>
      </w:tabs>
      <w:spacing w:line="240" w:lineRule="auto"/>
      <w:ind w:left="0" w:firstLine="0"/>
      <w:jc w:val="right"/>
    </w:pPr>
    <w:rPr>
      <w:noProof/>
      <w:kern w:val="0"/>
      <w:sz w:val="18"/>
      <w:szCs w:val="18"/>
    </w:rPr>
  </w:style>
  <w:style w:type="character" w:customStyle="1" w:styleId="af">
    <w:name w:val="頁尾 字元"/>
    <w:basedOn w:val="a0"/>
    <w:link w:val="ae"/>
    <w:uiPriority w:val="99"/>
    <w:rsid w:val="009D6E45"/>
    <w:rPr>
      <w:rFonts w:eastAsia="標楷體"/>
      <w:noProof/>
      <w:sz w:val="18"/>
      <w:szCs w:val="18"/>
    </w:rPr>
  </w:style>
  <w:style w:type="paragraph" w:styleId="af0">
    <w:name w:val="endnote text"/>
    <w:basedOn w:val="a"/>
    <w:link w:val="af1"/>
    <w:locked/>
    <w:rsid w:val="009D6E45"/>
  </w:style>
  <w:style w:type="character" w:customStyle="1" w:styleId="af1">
    <w:name w:val="章節附註文字 字元"/>
    <w:basedOn w:val="a0"/>
    <w:link w:val="af0"/>
    <w:rsid w:val="009D6E45"/>
    <w:rPr>
      <w:rFonts w:eastAsia="標楷體"/>
      <w:kern w:val="2"/>
      <w:sz w:val="28"/>
      <w:szCs w:val="24"/>
    </w:rPr>
  </w:style>
  <w:style w:type="paragraph" w:styleId="af2">
    <w:name w:val="Plain Text"/>
    <w:basedOn w:val="a"/>
    <w:link w:val="af3"/>
    <w:locked/>
    <w:rsid w:val="009D6E45"/>
    <w:pPr>
      <w:widowControl/>
      <w:adjustRightInd w:val="0"/>
      <w:spacing w:line="240" w:lineRule="auto"/>
      <w:ind w:left="0" w:firstLine="0"/>
    </w:pPr>
    <w:rPr>
      <w:rFonts w:cs="Courier New"/>
      <w:kern w:val="0"/>
    </w:rPr>
  </w:style>
  <w:style w:type="character" w:customStyle="1" w:styleId="af3">
    <w:name w:val="純文字 字元"/>
    <w:basedOn w:val="a0"/>
    <w:link w:val="af2"/>
    <w:rsid w:val="009D6E45"/>
    <w:rPr>
      <w:rFonts w:eastAsia="標楷體" w:cs="Courier New"/>
      <w:sz w:val="28"/>
      <w:szCs w:val="24"/>
    </w:rPr>
  </w:style>
  <w:style w:type="paragraph" w:customStyle="1" w:styleId="IE">
    <w:name w:val="IE_表格文字(置中)"/>
    <w:basedOn w:val="af2"/>
    <w:link w:val="IE0"/>
    <w:qFormat/>
    <w:locked/>
    <w:rsid w:val="009D6E45"/>
    <w:pPr>
      <w:jc w:val="center"/>
    </w:pPr>
  </w:style>
  <w:style w:type="character" w:customStyle="1" w:styleId="IE0">
    <w:name w:val="IE_表格文字(置中) 字元"/>
    <w:basedOn w:val="af3"/>
    <w:link w:val="IE"/>
    <w:rsid w:val="009D6E45"/>
    <w:rPr>
      <w:rFonts w:eastAsia="標楷體" w:cs="Courier New"/>
      <w:sz w:val="28"/>
      <w:szCs w:val="24"/>
    </w:rPr>
  </w:style>
  <w:style w:type="paragraph" w:customStyle="1" w:styleId="145">
    <w:name w:val="表格內文14項5"/>
    <w:basedOn w:val="144"/>
    <w:autoRedefine/>
    <w:qFormat/>
    <w:rsid w:val="00860C3F"/>
    <w:pPr>
      <w:numPr>
        <w:numId w:val="19"/>
      </w:numPr>
      <w:tabs>
        <w:tab w:val="clear" w:pos="823"/>
        <w:tab w:val="left" w:pos="964"/>
      </w:tabs>
      <w:ind w:left="964" w:hanging="284"/>
    </w:pPr>
    <w:rPr>
      <w:color w:val="4A442A"/>
    </w:rPr>
  </w:style>
  <w:style w:type="paragraph" w:customStyle="1" w:styleId="146">
    <w:name w:val="表格內文14項6"/>
    <w:basedOn w:val="145"/>
    <w:autoRedefine/>
    <w:qFormat/>
    <w:rsid w:val="00860C3F"/>
    <w:pPr>
      <w:numPr>
        <w:numId w:val="20"/>
      </w:numPr>
      <w:tabs>
        <w:tab w:val="clear" w:pos="964"/>
        <w:tab w:val="left" w:pos="1106"/>
      </w:tabs>
      <w:ind w:left="1106" w:hanging="284"/>
    </w:pPr>
    <w:rPr>
      <w:color w:val="FF0000"/>
    </w:rPr>
  </w:style>
  <w:style w:type="paragraph" w:customStyle="1" w:styleId="147">
    <w:name w:val="表格內文14項7"/>
    <w:basedOn w:val="146"/>
    <w:autoRedefine/>
    <w:qFormat/>
    <w:rsid w:val="00860C3F"/>
    <w:pPr>
      <w:numPr>
        <w:numId w:val="21"/>
      </w:numPr>
      <w:tabs>
        <w:tab w:val="clear" w:pos="1106"/>
        <w:tab w:val="left" w:pos="1390"/>
      </w:tabs>
      <w:ind w:left="1390" w:hanging="338"/>
    </w:pPr>
    <w:rPr>
      <w:color w:val="403152"/>
    </w:rPr>
  </w:style>
  <w:style w:type="paragraph" w:customStyle="1" w:styleId="-1">
    <w:name w:val="封面-公司名"/>
    <w:basedOn w:val="-"/>
    <w:autoRedefine/>
    <w:qFormat/>
    <w:rsid w:val="00860C3F"/>
    <w:pPr>
      <w:ind w:firstLine="5"/>
    </w:pPr>
    <w:rPr>
      <w:sz w:val="48"/>
    </w:rPr>
  </w:style>
  <w:style w:type="paragraph" w:customStyle="1" w:styleId="af4">
    <w:name w:val="目錄表題"/>
    <w:basedOn w:val="a"/>
    <w:autoRedefine/>
    <w:qFormat/>
    <w:rsid w:val="00860C3F"/>
    <w:pPr>
      <w:spacing w:before="180" w:after="180"/>
      <w:ind w:left="0" w:firstLine="0"/>
      <w:jc w:val="center"/>
    </w:pPr>
  </w:style>
  <w:style w:type="character" w:customStyle="1" w:styleId="ad">
    <w:name w:val="註腳文字 字元"/>
    <w:basedOn w:val="a0"/>
    <w:link w:val="ac"/>
    <w:rsid w:val="009D6E45"/>
    <w:rPr>
      <w:rFonts w:eastAsia="標楷體" w:cs="Courier New"/>
      <w:kern w:val="2"/>
      <w:szCs w:val="24"/>
    </w:rPr>
  </w:style>
  <w:style w:type="character" w:styleId="af5">
    <w:name w:val="footnote reference"/>
    <w:basedOn w:val="a0"/>
    <w:rsid w:val="00860C3F"/>
    <w:rPr>
      <w:vertAlign w:val="superscript"/>
    </w:rPr>
  </w:style>
  <w:style w:type="character" w:styleId="af6">
    <w:name w:val="endnote reference"/>
    <w:basedOn w:val="a0"/>
    <w:locked/>
    <w:rsid w:val="009D6E45"/>
    <w:rPr>
      <w:vertAlign w:val="superscript"/>
    </w:rPr>
  </w:style>
  <w:style w:type="paragraph" w:customStyle="1" w:styleId="121">
    <w:name w:val="表格欄名12"/>
    <w:basedOn w:val="14"/>
    <w:autoRedefine/>
    <w:qFormat/>
    <w:rsid w:val="00860C3F"/>
    <w:rPr>
      <w:sz w:val="24"/>
    </w:rPr>
  </w:style>
  <w:style w:type="paragraph" w:customStyle="1" w:styleId="122">
    <w:name w:val="表格內文12中"/>
    <w:basedOn w:val="140"/>
    <w:autoRedefine/>
    <w:qFormat/>
    <w:rsid w:val="00860C3F"/>
    <w:rPr>
      <w:sz w:val="24"/>
    </w:rPr>
  </w:style>
  <w:style w:type="paragraph" w:customStyle="1" w:styleId="123">
    <w:name w:val="表格內文12右"/>
    <w:basedOn w:val="149"/>
    <w:autoRedefine/>
    <w:qFormat/>
    <w:rsid w:val="00860C3F"/>
    <w:rPr>
      <w:sz w:val="24"/>
    </w:rPr>
  </w:style>
  <w:style w:type="paragraph" w:customStyle="1" w:styleId="124">
    <w:name w:val="表格內文12左"/>
    <w:basedOn w:val="148"/>
    <w:autoRedefine/>
    <w:qFormat/>
    <w:rsid w:val="00860C3F"/>
    <w:rPr>
      <w:sz w:val="24"/>
    </w:rPr>
  </w:style>
  <w:style w:type="paragraph" w:customStyle="1" w:styleId="1210">
    <w:name w:val="表格內文12項1"/>
    <w:basedOn w:val="141"/>
    <w:autoRedefine/>
    <w:qFormat/>
    <w:rsid w:val="00860C3F"/>
    <w:rPr>
      <w:sz w:val="24"/>
    </w:rPr>
  </w:style>
  <w:style w:type="paragraph" w:customStyle="1" w:styleId="1220">
    <w:name w:val="表格內文12項2"/>
    <w:basedOn w:val="142"/>
    <w:autoRedefine/>
    <w:qFormat/>
    <w:rsid w:val="00860C3F"/>
    <w:rPr>
      <w:kern w:val="2"/>
      <w:sz w:val="24"/>
      <w:szCs w:val="24"/>
    </w:rPr>
  </w:style>
  <w:style w:type="paragraph" w:customStyle="1" w:styleId="1230">
    <w:name w:val="表格內文12項3"/>
    <w:basedOn w:val="143"/>
    <w:autoRedefine/>
    <w:qFormat/>
    <w:rsid w:val="00860C3F"/>
    <w:rPr>
      <w:sz w:val="24"/>
    </w:rPr>
  </w:style>
  <w:style w:type="paragraph" w:customStyle="1" w:styleId="1240">
    <w:name w:val="表格內文12項4"/>
    <w:basedOn w:val="144"/>
    <w:autoRedefine/>
    <w:qFormat/>
    <w:rsid w:val="00860C3F"/>
    <w:rPr>
      <w:kern w:val="2"/>
      <w:sz w:val="24"/>
      <w:szCs w:val="24"/>
    </w:rPr>
  </w:style>
  <w:style w:type="paragraph" w:customStyle="1" w:styleId="125">
    <w:name w:val="表格內文12項5"/>
    <w:basedOn w:val="145"/>
    <w:autoRedefine/>
    <w:qFormat/>
    <w:rsid w:val="00860C3F"/>
    <w:rPr>
      <w:kern w:val="2"/>
      <w:sz w:val="24"/>
      <w:szCs w:val="24"/>
    </w:rPr>
  </w:style>
  <w:style w:type="paragraph" w:customStyle="1" w:styleId="126">
    <w:name w:val="表格內文12項6"/>
    <w:basedOn w:val="146"/>
    <w:autoRedefine/>
    <w:qFormat/>
    <w:rsid w:val="00860C3F"/>
    <w:rPr>
      <w:kern w:val="2"/>
      <w:sz w:val="24"/>
      <w:szCs w:val="24"/>
    </w:rPr>
  </w:style>
  <w:style w:type="paragraph" w:customStyle="1" w:styleId="127">
    <w:name w:val="表格內文12項7"/>
    <w:basedOn w:val="147"/>
    <w:autoRedefine/>
    <w:qFormat/>
    <w:rsid w:val="00860C3F"/>
    <w:rPr>
      <w:kern w:val="2"/>
      <w:sz w:val="24"/>
      <w:szCs w:val="24"/>
    </w:rPr>
  </w:style>
  <w:style w:type="character" w:styleId="af7">
    <w:name w:val="Subtle Emphasis"/>
    <w:basedOn w:val="a0"/>
    <w:uiPriority w:val="19"/>
    <w:qFormat/>
    <w:locked/>
    <w:rsid w:val="0072556F"/>
    <w:rPr>
      <w:i/>
      <w:iCs/>
      <w:color w:val="808080"/>
    </w:rPr>
  </w:style>
  <w:style w:type="paragraph" w:customStyle="1" w:styleId="52">
    <w:name w:val="項目符號5內文"/>
    <w:basedOn w:val="51"/>
    <w:autoRedefine/>
    <w:qFormat/>
    <w:rsid w:val="00860C3F"/>
    <w:pPr>
      <w:ind w:leftChars="658" w:left="1842"/>
    </w:pPr>
  </w:style>
  <w:style w:type="paragraph" w:customStyle="1" w:styleId="101">
    <w:name w:val="項目符號10內文"/>
    <w:basedOn w:val="91"/>
    <w:autoRedefine/>
    <w:qFormat/>
    <w:rsid w:val="00860C3F"/>
    <w:pPr>
      <w:ind w:leftChars="964" w:left="2699"/>
    </w:pPr>
    <w:rPr>
      <w:color w:val="800000"/>
    </w:rPr>
  </w:style>
  <w:style w:type="paragraph" w:customStyle="1" w:styleId="128">
    <w:name w:val="項目符號12內文"/>
    <w:basedOn w:val="112"/>
    <w:autoRedefine/>
    <w:qFormat/>
    <w:rsid w:val="00860C3F"/>
    <w:pPr>
      <w:ind w:leftChars="1092" w:left="3058"/>
    </w:pPr>
    <w:rPr>
      <w:color w:val="993366"/>
    </w:rPr>
  </w:style>
  <w:style w:type="paragraph" w:customStyle="1" w:styleId="112">
    <w:name w:val="項目符號11內文"/>
    <w:basedOn w:val="101"/>
    <w:autoRedefine/>
    <w:qFormat/>
    <w:rsid w:val="00860C3F"/>
    <w:pPr>
      <w:ind w:leftChars="1028" w:left="2878"/>
    </w:pPr>
    <w:rPr>
      <w:color w:val="0099FF"/>
    </w:rPr>
  </w:style>
  <w:style w:type="paragraph" w:customStyle="1" w:styleId="131">
    <w:name w:val="項目符號13內文"/>
    <w:basedOn w:val="112"/>
    <w:autoRedefine/>
    <w:qFormat/>
    <w:rsid w:val="00860C3F"/>
    <w:pPr>
      <w:ind w:leftChars="1157" w:left="3240"/>
    </w:pPr>
    <w:rPr>
      <w:color w:val="000080"/>
    </w:rPr>
  </w:style>
  <w:style w:type="paragraph" w:customStyle="1" w:styleId="17">
    <w:name w:val="項目符號1內文"/>
    <w:basedOn w:val="16"/>
    <w:autoRedefine/>
    <w:qFormat/>
    <w:rsid w:val="00860C3F"/>
    <w:pPr>
      <w:tabs>
        <w:tab w:val="clear" w:pos="851"/>
        <w:tab w:val="clear" w:pos="1120"/>
        <w:tab w:val="left" w:pos="1276"/>
      </w:tabs>
      <w:ind w:leftChars="455" w:left="1274"/>
    </w:pPr>
  </w:style>
  <w:style w:type="paragraph" w:customStyle="1" w:styleId="22">
    <w:name w:val="項目符號2內文"/>
    <w:basedOn w:val="21"/>
    <w:autoRedefine/>
    <w:qFormat/>
    <w:rsid w:val="00860C3F"/>
    <w:pPr>
      <w:ind w:leftChars="506" w:left="1417"/>
    </w:pPr>
  </w:style>
  <w:style w:type="paragraph" w:customStyle="1" w:styleId="32">
    <w:name w:val="項目符號3內文"/>
    <w:basedOn w:val="31"/>
    <w:autoRedefine/>
    <w:qFormat/>
    <w:rsid w:val="00860C3F"/>
    <w:pPr>
      <w:ind w:leftChars="506" w:left="1417"/>
    </w:pPr>
  </w:style>
  <w:style w:type="paragraph" w:customStyle="1" w:styleId="42">
    <w:name w:val="項目符號4內文"/>
    <w:basedOn w:val="41"/>
    <w:autoRedefine/>
    <w:qFormat/>
    <w:rsid w:val="00860C3F"/>
    <w:pPr>
      <w:ind w:leftChars="557" w:left="1560"/>
    </w:pPr>
  </w:style>
  <w:style w:type="paragraph" w:customStyle="1" w:styleId="11">
    <w:name w:val="項目符號1"/>
    <w:basedOn w:val="20"/>
    <w:autoRedefine/>
    <w:qFormat/>
    <w:rsid w:val="00860C3F"/>
    <w:pPr>
      <w:numPr>
        <w:numId w:val="27"/>
      </w:numPr>
      <w:ind w:left="1276" w:hanging="283"/>
    </w:pPr>
    <w:rPr>
      <w:color w:val="800080"/>
    </w:rPr>
  </w:style>
  <w:style w:type="paragraph" w:customStyle="1" w:styleId="62">
    <w:name w:val="項目符號6內文"/>
    <w:basedOn w:val="61"/>
    <w:autoRedefine/>
    <w:qFormat/>
    <w:rsid w:val="00860C3F"/>
    <w:pPr>
      <w:ind w:leftChars="708" w:left="1982"/>
    </w:pPr>
  </w:style>
  <w:style w:type="paragraph" w:customStyle="1" w:styleId="72">
    <w:name w:val="項目符號7內文"/>
    <w:basedOn w:val="71"/>
    <w:autoRedefine/>
    <w:qFormat/>
    <w:rsid w:val="00860C3F"/>
    <w:pPr>
      <w:ind w:leftChars="759" w:left="2125"/>
    </w:pPr>
  </w:style>
  <w:style w:type="paragraph" w:customStyle="1" w:styleId="82">
    <w:name w:val="項目符號8內文"/>
    <w:basedOn w:val="81"/>
    <w:autoRedefine/>
    <w:qFormat/>
    <w:rsid w:val="00860C3F"/>
    <w:pPr>
      <w:ind w:leftChars="810" w:left="2268"/>
    </w:pPr>
  </w:style>
  <w:style w:type="paragraph" w:customStyle="1" w:styleId="92">
    <w:name w:val="項目符號9內文"/>
    <w:basedOn w:val="91"/>
    <w:autoRedefine/>
    <w:qFormat/>
    <w:rsid w:val="00860C3F"/>
    <w:pPr>
      <w:ind w:leftChars="860" w:left="2408"/>
    </w:pPr>
  </w:style>
  <w:style w:type="paragraph" w:styleId="af8">
    <w:name w:val="annotation text"/>
    <w:basedOn w:val="a"/>
    <w:link w:val="af9"/>
    <w:locked/>
    <w:rsid w:val="006A5C29"/>
  </w:style>
  <w:style w:type="character" w:customStyle="1" w:styleId="af9">
    <w:name w:val="註解文字 字元"/>
    <w:basedOn w:val="a0"/>
    <w:link w:val="af8"/>
    <w:rsid w:val="006A5C29"/>
    <w:rPr>
      <w:rFonts w:eastAsia="標楷體"/>
      <w:kern w:val="2"/>
      <w:sz w:val="28"/>
      <w:szCs w:val="24"/>
    </w:rPr>
  </w:style>
  <w:style w:type="paragraph" w:styleId="afa">
    <w:name w:val="Body Text"/>
    <w:basedOn w:val="a"/>
    <w:link w:val="afb"/>
    <w:locked/>
    <w:rsid w:val="00E6662B"/>
    <w:pPr>
      <w:spacing w:after="120"/>
    </w:pPr>
  </w:style>
  <w:style w:type="character" w:customStyle="1" w:styleId="afb">
    <w:name w:val="本文 字元"/>
    <w:basedOn w:val="a0"/>
    <w:link w:val="afa"/>
    <w:rsid w:val="00E6662B"/>
    <w:rPr>
      <w:rFonts w:eastAsia="標楷體"/>
      <w:kern w:val="2"/>
      <w:sz w:val="28"/>
      <w:szCs w:val="24"/>
    </w:rPr>
  </w:style>
  <w:style w:type="paragraph" w:styleId="Web">
    <w:name w:val="Normal (Web)"/>
    <w:basedOn w:val="a"/>
    <w:rsid w:val="005075C7"/>
    <w:pPr>
      <w:widowControl/>
      <w:snapToGrid/>
      <w:spacing w:before="100" w:beforeAutospacing="1" w:after="100" w:afterAutospacing="1" w:line="240" w:lineRule="auto"/>
      <w:ind w:left="0" w:firstLine="0"/>
    </w:pPr>
    <w:rPr>
      <w:rFonts w:ascii="Arial Unicode MS" w:eastAsia="Arial Unicode MS" w:hAnsi="Arial Unicode MS" w:cs="Arial Unicode MS"/>
      <w:kern w:val="0"/>
      <w:sz w:val="24"/>
    </w:rPr>
  </w:style>
  <w:style w:type="character" w:styleId="HTML">
    <w:name w:val="HTML Code"/>
    <w:basedOn w:val="a0"/>
    <w:locked/>
    <w:rsid w:val="00E3637D"/>
    <w:rPr>
      <w:rFonts w:ascii="Courier New" w:hAnsi="Courier New" w:cs="Courier New"/>
      <w:sz w:val="20"/>
      <w:szCs w:val="20"/>
    </w:rPr>
  </w:style>
  <w:style w:type="character" w:styleId="afc">
    <w:name w:val="page number"/>
    <w:basedOn w:val="a0"/>
    <w:locked/>
    <w:rsid w:val="001E39F0"/>
  </w:style>
  <w:style w:type="paragraph" w:styleId="18">
    <w:name w:val="toc 1"/>
    <w:basedOn w:val="a"/>
    <w:next w:val="a"/>
    <w:autoRedefine/>
    <w:locked/>
    <w:rsid w:val="00F37545"/>
    <w:pPr>
      <w:ind w:left="0"/>
    </w:pPr>
  </w:style>
  <w:style w:type="paragraph" w:styleId="23">
    <w:name w:val="toc 2"/>
    <w:basedOn w:val="a"/>
    <w:next w:val="a"/>
    <w:autoRedefine/>
    <w:locked/>
    <w:rsid w:val="00F37545"/>
    <w:pPr>
      <w:ind w:leftChars="200" w:left="480"/>
    </w:pPr>
  </w:style>
  <w:style w:type="paragraph" w:styleId="33">
    <w:name w:val="toc 3"/>
    <w:basedOn w:val="a"/>
    <w:next w:val="a"/>
    <w:autoRedefine/>
    <w:locked/>
    <w:rsid w:val="00F37545"/>
    <w:pPr>
      <w:ind w:leftChars="400" w:left="960"/>
    </w:pPr>
  </w:style>
  <w:style w:type="table" w:styleId="afd">
    <w:name w:val="Table Grid"/>
    <w:basedOn w:val="a1"/>
    <w:uiPriority w:val="59"/>
    <w:rsid w:val="00EC4673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3">
    <w:name w:val="toc 4"/>
    <w:basedOn w:val="a"/>
    <w:next w:val="a"/>
    <w:autoRedefine/>
    <w:locked/>
    <w:rsid w:val="00DB14B8"/>
    <w:pPr>
      <w:ind w:leftChars="600" w:left="1440"/>
    </w:pPr>
  </w:style>
  <w:style w:type="paragraph" w:styleId="53">
    <w:name w:val="toc 5"/>
    <w:basedOn w:val="a"/>
    <w:next w:val="a"/>
    <w:autoRedefine/>
    <w:locked/>
    <w:rsid w:val="00DB14B8"/>
    <w:pPr>
      <w:ind w:leftChars="800" w:left="1920"/>
    </w:pPr>
  </w:style>
  <w:style w:type="paragraph" w:styleId="63">
    <w:name w:val="toc 6"/>
    <w:basedOn w:val="a"/>
    <w:next w:val="a"/>
    <w:autoRedefine/>
    <w:locked/>
    <w:rsid w:val="00DB14B8"/>
    <w:pPr>
      <w:ind w:leftChars="1000" w:left="2400"/>
    </w:pPr>
  </w:style>
  <w:style w:type="paragraph" w:styleId="73">
    <w:name w:val="toc 7"/>
    <w:basedOn w:val="a"/>
    <w:next w:val="a"/>
    <w:autoRedefine/>
    <w:locked/>
    <w:rsid w:val="00DB14B8"/>
    <w:pPr>
      <w:ind w:leftChars="1200" w:left="2880"/>
    </w:pPr>
  </w:style>
  <w:style w:type="paragraph" w:styleId="83">
    <w:name w:val="toc 8"/>
    <w:basedOn w:val="a"/>
    <w:next w:val="a"/>
    <w:autoRedefine/>
    <w:locked/>
    <w:rsid w:val="00DB14B8"/>
    <w:pPr>
      <w:ind w:leftChars="1400" w:left="3360"/>
    </w:pPr>
  </w:style>
  <w:style w:type="paragraph" w:styleId="93">
    <w:name w:val="toc 9"/>
    <w:basedOn w:val="a"/>
    <w:next w:val="a"/>
    <w:autoRedefine/>
    <w:locked/>
    <w:rsid w:val="00DB14B8"/>
    <w:pPr>
      <w:ind w:leftChars="1600" w:left="3840"/>
    </w:pPr>
  </w:style>
  <w:style w:type="paragraph" w:styleId="afe">
    <w:name w:val="Document Map"/>
    <w:basedOn w:val="a"/>
    <w:link w:val="aff"/>
    <w:locked/>
    <w:rsid w:val="00F538D6"/>
    <w:rPr>
      <w:rFonts w:ascii="新細明體" w:eastAsia="新細明體"/>
      <w:sz w:val="18"/>
      <w:szCs w:val="18"/>
    </w:rPr>
  </w:style>
  <w:style w:type="character" w:customStyle="1" w:styleId="aff">
    <w:name w:val="文件引導模式 字元"/>
    <w:basedOn w:val="a0"/>
    <w:link w:val="afe"/>
    <w:rsid w:val="00F538D6"/>
    <w:rPr>
      <w:rFonts w:ascii="新細明體"/>
      <w:kern w:val="2"/>
      <w:sz w:val="18"/>
      <w:szCs w:val="18"/>
    </w:rPr>
  </w:style>
  <w:style w:type="paragraph" w:styleId="aff0">
    <w:name w:val="Balloon Text"/>
    <w:basedOn w:val="a"/>
    <w:link w:val="aff1"/>
    <w:qFormat/>
    <w:locked/>
    <w:rsid w:val="00060B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註解方塊文字 字元"/>
    <w:basedOn w:val="a0"/>
    <w:link w:val="aff0"/>
    <w:rsid w:val="00060B1D"/>
    <w:rPr>
      <w:rFonts w:ascii="Tahoma" w:eastAsia="標楷體" w:hAnsi="Tahoma" w:cs="Tahoma"/>
      <w:kern w:val="2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&#24375;&#21270;&#25142;&#24441;&#25919;&#36039;&#35338;&#31995;&#32113;&#65293;&#31995;&#32113;&#38283;&#30332;&#24314;&#32622;&#26696;\&#25991;&#20214;&#31684;&#26412;&#21450;&#35215;&#31684;\&#24375;&#21270;&#38283;&#30332;&#24314;&#32622;&#26696;&#20132;&#20184;&#25991;&#20214;&#31684;&#26412;_10007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8D03-4372-4CED-ADE8-3DF49C9A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強化開發建置案交付文件範本_1000706.dotx</Template>
  <TotalTime>6</TotalTime>
  <Pages>1</Pages>
  <Words>22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壹、</vt:lpstr>
    </vt:vector>
  </TitlesOfParts>
  <Company>iet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壹、</dc:title>
  <dc:creator>joeycat</dc:creator>
  <cp:lastModifiedBy>robert</cp:lastModifiedBy>
  <cp:revision>14</cp:revision>
  <cp:lastPrinted>2011-07-05T02:51:00Z</cp:lastPrinted>
  <dcterms:created xsi:type="dcterms:W3CDTF">2012-06-08T00:49:00Z</dcterms:created>
  <dcterms:modified xsi:type="dcterms:W3CDTF">2012-08-12T13:23:00Z</dcterms:modified>
</cp:coreProperties>
</file>